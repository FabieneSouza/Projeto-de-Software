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E0271C">
        <w:t>Gerar Relatório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de </w:t>
      </w:r>
      <w:r w:rsidR="00E0271C">
        <w:t>gerar relatório</w:t>
      </w:r>
      <w:r>
        <w:t xml:space="preserve"> de</w:t>
      </w:r>
      <w:r w:rsidR="00E0271C">
        <w:t xml:space="preserve"> doações no mês, apresenta um relatório referente de doação dos últimos 30 dias.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E0271C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Registros de doação no mês.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que exibe informações para </w:t>
      </w:r>
      <w:r w:rsidR="00E0271C">
        <w:t>o usuário solicitar o relatório.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opção de </w:t>
      </w:r>
      <w:r w:rsidR="00E0271C">
        <w:t>gerar relatório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</w:t>
      </w:r>
      <w:r w:rsidR="00E0271C">
        <w:t>stema apresenta uma interface com a opção de relatório, onde mostrará a informação dos últimos 30 dias</w:t>
      </w:r>
      <w:r w:rsidR="00141F15">
        <w:t>.</w:t>
      </w:r>
    </w:p>
    <w:p w:rsidR="00285ED7" w:rsidRPr="00141F15" w:rsidRDefault="00E0271C">
      <w:pPr>
        <w:pStyle w:val="Corpodetexto"/>
        <w:numPr>
          <w:ilvl w:val="0"/>
          <w:numId w:val="5"/>
        </w:numPr>
      </w:pPr>
      <w:r>
        <w:t>Podendo ser compartilhado estás informações na rede social</w:t>
      </w:r>
      <w:r w:rsidR="00141F15"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8A1D6C">
        <w:t>3</w:t>
      </w:r>
      <w:r w:rsidR="008160F9">
        <w:t xml:space="preserve"> do Fluxo Principal</w:t>
      </w:r>
      <w:r w:rsidR="008A1D6C">
        <w:t xml:space="preserve"> não</w:t>
      </w:r>
      <w:r w:rsidR="00E0271C">
        <w:t xml:space="preserve"> mostre as informações para gerar o relatório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>a algum problema</w:t>
      </w:r>
      <w:r w:rsidR="00E0271C">
        <w:t>,solicitando que o usuário tente novamente.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>poderá acessar as demais funcionalidades dos sistema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3A58A6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181350" cy="5181600"/>
            <wp:effectExtent l="19050" t="0" r="0" b="0"/>
            <wp:docPr id="1" name="Imagem 1" descr="C:\Users\Waltson\Pictures\g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ger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50" w:rsidRDefault="00C71650">
      <w:r>
        <w:separator/>
      </w:r>
    </w:p>
  </w:endnote>
  <w:endnote w:type="continuationSeparator" w:id="1">
    <w:p w:rsidR="00C71650" w:rsidRDefault="00C71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7D055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D0551">
            <w:rPr>
              <w:rStyle w:val="Nmerodepgina"/>
              <w:sz w:val="20"/>
            </w:rPr>
            <w:fldChar w:fldCharType="separate"/>
          </w:r>
          <w:r w:rsidR="003A58A6">
            <w:rPr>
              <w:rStyle w:val="Nmerodepgina"/>
              <w:noProof/>
              <w:sz w:val="20"/>
            </w:rPr>
            <w:t>2</w:t>
          </w:r>
          <w:r w:rsidR="007D0551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7D055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7D0551">
            <w:rPr>
              <w:rStyle w:val="Nmerodepgina"/>
              <w:sz w:val="20"/>
              <w:szCs w:val="20"/>
            </w:rPr>
            <w:fldChar w:fldCharType="separate"/>
          </w:r>
          <w:r w:rsidR="003A58A6">
            <w:rPr>
              <w:rStyle w:val="Nmerodepgina"/>
              <w:noProof/>
              <w:sz w:val="20"/>
              <w:szCs w:val="20"/>
            </w:rPr>
            <w:t>2</w:t>
          </w:r>
          <w:r w:rsidR="007D055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50" w:rsidRDefault="00C71650">
      <w:r>
        <w:separator/>
      </w:r>
    </w:p>
  </w:footnote>
  <w:footnote w:type="continuationSeparator" w:id="1">
    <w:p w:rsidR="00C71650" w:rsidRDefault="00C716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E0271C">
            <w:rPr>
              <w:sz w:val="20"/>
            </w:rPr>
            <w:t xml:space="preserve">Gerar Relatório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A58A6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7D0551"/>
    <w:rsid w:val="008160F9"/>
    <w:rsid w:val="00847948"/>
    <w:rsid w:val="008A1D6C"/>
    <w:rsid w:val="008B5890"/>
    <w:rsid w:val="00963E52"/>
    <w:rsid w:val="00966C57"/>
    <w:rsid w:val="009A1EDC"/>
    <w:rsid w:val="009A33E0"/>
    <w:rsid w:val="00AD2803"/>
    <w:rsid w:val="00B9279E"/>
    <w:rsid w:val="00C56D52"/>
    <w:rsid w:val="00C71650"/>
    <w:rsid w:val="00C86C74"/>
    <w:rsid w:val="00D119C5"/>
    <w:rsid w:val="00D36FBD"/>
    <w:rsid w:val="00D50E7D"/>
    <w:rsid w:val="00DD4C79"/>
    <w:rsid w:val="00DE5D02"/>
    <w:rsid w:val="00DF7E86"/>
    <w:rsid w:val="00E0271C"/>
    <w:rsid w:val="00E40232"/>
    <w:rsid w:val="00FE0833"/>
    <w:rsid w:val="00FF2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58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8A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22</TotalTime>
  <Pages>2</Pages>
  <Words>173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2015-05-04T16:53:00Z</dcterms:created>
  <dcterms:modified xsi:type="dcterms:W3CDTF">2015-05-04T17:14:00Z</dcterms:modified>
</cp:coreProperties>
</file>