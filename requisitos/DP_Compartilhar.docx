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B635F">
        <w:t>Compartilhar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DE5D02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Aplicativo</w:t>
      </w:r>
      <w:r w:rsidR="007600B6" w:rsidRPr="007600B6">
        <w:rPr>
          <w:b w:val="0"/>
        </w:rPr>
        <w:t xml:space="preserve"> inicializado</w:t>
      </w:r>
      <w:r w:rsidR="00FB032F">
        <w:rPr>
          <w:b w:val="0"/>
        </w:rPr>
        <w:t>,</w:t>
      </w:r>
      <w:r w:rsidR="00DA6F7D">
        <w:rPr>
          <w:b w:val="0"/>
        </w:rPr>
        <w:t>usuário autenticado.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</w:t>
      </w:r>
      <w:r w:rsidR="00DA6F7D">
        <w:t>acessa o menu da aplicação.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A6F7D">
        <w:t xml:space="preserve">acessa a opção de </w:t>
      </w:r>
      <w:r w:rsidR="008B635F">
        <w:t>compartilhar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 xml:space="preserve">tema apresenta uma interface onde mostra </w:t>
      </w:r>
      <w:r w:rsidR="008B635F">
        <w:t>informações que poderão ser o compartilhas</w:t>
      </w:r>
      <w:r w:rsidR="00141F15">
        <w:t>.</w:t>
      </w:r>
    </w:p>
    <w:p w:rsidR="00DF7E86" w:rsidRDefault="008B635F" w:rsidP="00DA6F7D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B635F" w:rsidRDefault="008B635F" w:rsidP="00DA6F7D">
      <w:pPr>
        <w:pStyle w:val="Corpodetexto"/>
        <w:numPr>
          <w:ilvl w:val="0"/>
          <w:numId w:val="5"/>
        </w:numPr>
      </w:pPr>
      <w:r>
        <w:t>O sistema envia essas informações para linha do tempo do usuário.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</w:t>
      </w:r>
      <w:r w:rsidR="008B635F">
        <w:t>ão estiver com acesso a internet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>referente a ausência de acesso a internet.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D73" w:rsidRDefault="00F07D73">
      <w:r>
        <w:separator/>
      </w:r>
    </w:p>
  </w:endnote>
  <w:endnote w:type="continuationSeparator" w:id="1">
    <w:p w:rsidR="00F07D73" w:rsidRDefault="00F07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FE083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E0833">
            <w:rPr>
              <w:rStyle w:val="Nmerodepgina"/>
              <w:sz w:val="20"/>
            </w:rPr>
            <w:fldChar w:fldCharType="separate"/>
          </w:r>
          <w:r w:rsidR="008B635F">
            <w:rPr>
              <w:rStyle w:val="Nmerodepgina"/>
              <w:noProof/>
              <w:sz w:val="20"/>
            </w:rPr>
            <w:t>1</w:t>
          </w:r>
          <w:r w:rsidR="00FE0833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FE0833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E0833">
            <w:rPr>
              <w:rStyle w:val="Nmerodepgina"/>
              <w:sz w:val="20"/>
              <w:szCs w:val="20"/>
            </w:rPr>
            <w:fldChar w:fldCharType="separate"/>
          </w:r>
          <w:r w:rsidR="008B635F">
            <w:rPr>
              <w:rStyle w:val="Nmerodepgina"/>
              <w:noProof/>
              <w:sz w:val="20"/>
              <w:szCs w:val="20"/>
            </w:rPr>
            <w:t>1</w:t>
          </w:r>
          <w:r w:rsidR="00FE0833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D73" w:rsidRDefault="00F07D73">
      <w:r>
        <w:separator/>
      </w:r>
    </w:p>
  </w:footnote>
  <w:footnote w:type="continuationSeparator" w:id="1">
    <w:p w:rsidR="00F07D73" w:rsidRDefault="00F07D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727A1F"/>
    <w:rsid w:val="007600B6"/>
    <w:rsid w:val="00765BA4"/>
    <w:rsid w:val="008160F9"/>
    <w:rsid w:val="00847948"/>
    <w:rsid w:val="008A1D6C"/>
    <w:rsid w:val="008B5890"/>
    <w:rsid w:val="008B635F"/>
    <w:rsid w:val="00963E52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40232"/>
    <w:rsid w:val="00E94045"/>
    <w:rsid w:val="00F07D73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2015-04-20T19:08:00Z</dcterms:created>
  <dcterms:modified xsi:type="dcterms:W3CDTF">2015-04-20T19:16:00Z</dcterms:modified>
</cp:coreProperties>
</file>