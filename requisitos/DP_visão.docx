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61" w:rsidRDefault="00CF7061">
      <w:pPr>
        <w:pStyle w:val="Ttulo"/>
      </w:pPr>
    </w:p>
    <w:p w:rsidR="0042534B" w:rsidRPr="0042534B" w:rsidRDefault="0042534B" w:rsidP="0042534B"/>
    <w:p w:rsidR="00317164" w:rsidRDefault="00067AC6">
      <w:pPr>
        <w:pStyle w:val="Ttulo"/>
      </w:pPr>
      <w:r>
        <w:t>DoadorPe</w:t>
      </w:r>
    </w:p>
    <w:p w:rsidR="00317164" w:rsidRPr="0017425D" w:rsidRDefault="00317164">
      <w:pPr>
        <w:pStyle w:val="Ttulo"/>
      </w:pPr>
      <w:r w:rsidRPr="0017425D">
        <w:t>Visão do Sistema</w:t>
      </w:r>
    </w:p>
    <w:p w:rsidR="00317164" w:rsidRDefault="00317164"/>
    <w:p w:rsidR="00CF7061" w:rsidRDefault="00CF7061"/>
    <w:p w:rsidR="00CF7061" w:rsidRPr="00406B51" w:rsidRDefault="00CF7061"/>
    <w:p w:rsidR="00317164" w:rsidRDefault="00317164" w:rsidP="00747FAA">
      <w:pPr>
        <w:pStyle w:val="Ttulo1"/>
        <w:jc w:val="both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3329B1" w:rsidRDefault="00DC08CC" w:rsidP="00910745">
      <w:pPr>
        <w:ind w:left="1440" w:firstLine="720"/>
      </w:pPr>
      <w:r>
        <w:t xml:space="preserve">Principal objetivo deste documento é definir a visão geral que os Stakeholders têm do produto </w:t>
      </w:r>
      <w:r w:rsidR="00C11381">
        <w:t>a ser produzido</w:t>
      </w:r>
      <w:r w:rsidR="00910745">
        <w:t>, sendo uma aplicação móvel,</w:t>
      </w:r>
      <w:r w:rsidR="00C11381">
        <w:t xml:space="preserve"> com o intuito disseminar a real necessidade do banco de sangue da região metropolitana do Recife</w:t>
      </w:r>
      <w:r w:rsidR="00910745">
        <w:t xml:space="preserve">. </w:t>
      </w:r>
    </w:p>
    <w:p w:rsidR="00DC08CC" w:rsidRPr="003329B1" w:rsidRDefault="00DC08CC" w:rsidP="003329B1"/>
    <w:bookmarkEnd w:id="4"/>
    <w:bookmarkEnd w:id="5"/>
    <w:p w:rsidR="00317164" w:rsidRDefault="00317164">
      <w:pPr>
        <w:pStyle w:val="Ttulo1"/>
      </w:pPr>
      <w:r>
        <w:t>Posicionamento do Produto</w:t>
      </w:r>
    </w:p>
    <w:p w:rsidR="00317164" w:rsidRDefault="00317164"/>
    <w:p w:rsidR="00317164" w:rsidRPr="00406B51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400"/>
      </w:tblPr>
      <w:tblGrid>
        <w:gridCol w:w="2966"/>
        <w:gridCol w:w="5528"/>
      </w:tblGrid>
      <w:tr w:rsidR="00317164" w:rsidRPr="00265990" w:rsidTr="008C7AFD">
        <w:tc>
          <w:tcPr>
            <w:tcW w:w="29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528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E36DC" w:rsidP="008C7AFD">
            <w:pPr>
              <w:pStyle w:val="InfoBlue"/>
              <w:numPr>
                <w:ilvl w:val="0"/>
                <w:numId w:val="39"/>
              </w:numPr>
            </w:pPr>
            <w:r>
              <w:t>Falta de informação sobre locais de coletas</w:t>
            </w:r>
          </w:p>
          <w:p w:rsidR="00734BC1" w:rsidRPr="00DE36DC" w:rsidRDefault="00DE36DC" w:rsidP="008C7AFD">
            <w:pPr>
              <w:pStyle w:val="InfoBlue"/>
              <w:numPr>
                <w:ilvl w:val="0"/>
                <w:numId w:val="39"/>
              </w:numPr>
            </w:pPr>
            <w:r w:rsidRPr="00DE36DC">
              <w:t>Não exibição das necessidades de doação</w:t>
            </w:r>
          </w:p>
          <w:p w:rsidR="00DE36DC" w:rsidRPr="00734BC1" w:rsidRDefault="00DE36DC" w:rsidP="008C7AFD">
            <w:pPr>
              <w:pStyle w:val="InfoBlue"/>
              <w:numPr>
                <w:ilvl w:val="0"/>
                <w:numId w:val="39"/>
              </w:numPr>
            </w:pPr>
            <w:r w:rsidRPr="00DE36DC">
              <w:t>Não explorar os meios de comunicação.</w:t>
            </w:r>
            <w:r>
              <w:t xml:space="preserve"> </w:t>
            </w:r>
          </w:p>
        </w:tc>
      </w:tr>
      <w:tr w:rsidR="00317164" w:rsidRPr="00265990" w:rsidTr="008C7AFD"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734BC1">
            <w:pPr>
              <w:pStyle w:val="Corpodetexto"/>
              <w:keepNext/>
              <w:ind w:left="72"/>
            </w:pPr>
            <w:r>
              <w:t>A</w:t>
            </w:r>
            <w:r w:rsidR="00317164">
              <w:t>feta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DE36DC" w:rsidP="008C7AFD">
            <w:pPr>
              <w:pStyle w:val="InfoBlue"/>
              <w:numPr>
                <w:ilvl w:val="0"/>
                <w:numId w:val="39"/>
              </w:numPr>
            </w:pPr>
            <w:r>
              <w:t>Hemope, doadores e os donatários.</w:t>
            </w:r>
            <w:r w:rsidR="00734BC1">
              <w:t xml:space="preserve"> </w:t>
            </w:r>
          </w:p>
        </w:tc>
      </w:tr>
      <w:tr w:rsidR="00317164" w:rsidRPr="00265990" w:rsidTr="008C7AFD"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cujo impacto é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97183" w:rsidRPr="00D97183" w:rsidRDefault="00FC7B2F" w:rsidP="008C7AFD">
            <w:pPr>
              <w:pStyle w:val="InfoBlue"/>
              <w:numPr>
                <w:ilvl w:val="0"/>
                <w:numId w:val="39"/>
              </w:numPr>
            </w:pPr>
            <w:r>
              <w:t>Afeta no nível de estoque de sangue</w:t>
            </w:r>
            <w:r w:rsidR="00734BC1">
              <w:t>.</w:t>
            </w:r>
          </w:p>
        </w:tc>
      </w:tr>
      <w:tr w:rsidR="00317164" w:rsidRPr="00265990" w:rsidTr="008C7AFD">
        <w:tc>
          <w:tcPr>
            <w:tcW w:w="29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uma possível solução poderia ser</w:t>
            </w:r>
          </w:p>
        </w:tc>
        <w:tc>
          <w:tcPr>
            <w:tcW w:w="5528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D97183" w:rsidP="008C7AFD">
            <w:pPr>
              <w:pStyle w:val="InfoBlue"/>
              <w:numPr>
                <w:ilvl w:val="0"/>
                <w:numId w:val="39"/>
              </w:numPr>
            </w:pPr>
            <w:r>
              <w:t>Um aplicativo que, localiz</w:t>
            </w:r>
            <w:r w:rsidR="00FC7B2F">
              <w:t>a e informa os pontos de coletas, exibe as necessidades de doação</w:t>
            </w:r>
            <w:r w:rsidR="00CF3B84">
              <w:t xml:space="preserve"> e compartilha as mesmas em redes sociais.</w:t>
            </w:r>
          </w:p>
        </w:tc>
      </w:tr>
    </w:tbl>
    <w:p w:rsidR="00CF7061" w:rsidRDefault="00CF7061" w:rsidP="00CF3B84">
      <w:pPr>
        <w:pStyle w:val="Corpodetexto"/>
        <w:ind w:left="0"/>
      </w:pPr>
    </w:p>
    <w:p w:rsidR="00CF7061" w:rsidRDefault="00CF7061" w:rsidP="00CF7061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CF7061" w:rsidRPr="00CF7061" w:rsidRDefault="00CF7061" w:rsidP="00CF7061">
      <w:pPr>
        <w:pStyle w:val="Corpodetexto"/>
      </w:pP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CF7061">
            <w:pPr>
              <w:pStyle w:val="Corpodetexto"/>
              <w:keepNext/>
              <w:ind w:left="0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CF3B84" w:rsidP="008C7AFD">
            <w:pPr>
              <w:pStyle w:val="InfoBlue"/>
              <w:numPr>
                <w:ilvl w:val="0"/>
                <w:numId w:val="38"/>
              </w:numPr>
            </w:pPr>
            <w:r>
              <w:t>Hemope,doadores e donatários.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9248AB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F3B84" w:rsidRPr="00CF3B84" w:rsidRDefault="00CF3B84" w:rsidP="008C7AFD">
            <w:pPr>
              <w:pStyle w:val="InfoBlue"/>
              <w:numPr>
                <w:ilvl w:val="0"/>
                <w:numId w:val="38"/>
              </w:numPr>
            </w:pPr>
            <w:r>
              <w:t xml:space="preserve">Pessoas que necessitam obter informações dos doadores e os possíveis locais de coletas. 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CF3B84" w:rsidP="00D65E58">
            <w:pPr>
              <w:pStyle w:val="Corpodetexto"/>
              <w:keepNext/>
              <w:ind w:left="72"/>
            </w:pPr>
            <w:r>
              <w:t>SeekingBlood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9248AB" w:rsidP="008C7AFD">
            <w:pPr>
              <w:pStyle w:val="InfoBlue"/>
              <w:numPr>
                <w:ilvl w:val="0"/>
                <w:numId w:val="38"/>
              </w:numPr>
            </w:pPr>
            <w:r>
              <w:t>É um aplicat</w:t>
            </w:r>
            <w:r w:rsidR="00CF3B84">
              <w:t>ivo para dispositivo móvel com disseminar a real necessidade do banco de sangue da região metropolitana do Recife</w:t>
            </w:r>
            <w:r>
              <w:t>.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9248AB" w:rsidP="008C7AFD">
            <w:pPr>
              <w:pStyle w:val="InfoBlue"/>
              <w:numPr>
                <w:ilvl w:val="0"/>
                <w:numId w:val="38"/>
              </w:numPr>
            </w:pPr>
            <w:r>
              <w:t>.</w:t>
            </w:r>
            <w:r w:rsidR="00021FC8">
              <w:t xml:space="preserve"> Localiza e informa os pontos de coletas, exibe as necessidades de doação e compartilha as mesmas em redes sociais.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</w:pPr>
            <w:r>
              <w:t>Ao contrário d</w:t>
            </w:r>
            <w:r w:rsidR="00021FC8">
              <w:t>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021FC8" w:rsidP="008C7AFD">
            <w:pPr>
              <w:pStyle w:val="InfoBlue"/>
              <w:numPr>
                <w:ilvl w:val="0"/>
                <w:numId w:val="38"/>
              </w:numPr>
            </w:pPr>
            <w:r>
              <w:t>Doação de Sangue Reminder que só permite calcular facilmente a próxima data possível de doação</w:t>
            </w:r>
            <w:r w:rsidR="009248AB">
              <w:t>.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21FC8" w:rsidRPr="00021FC8" w:rsidRDefault="008C7AFD" w:rsidP="008C7AFD">
            <w:pPr>
              <w:pStyle w:val="InfoBlue"/>
              <w:numPr>
                <w:ilvl w:val="0"/>
                <w:numId w:val="38"/>
              </w:numPr>
            </w:pPr>
            <w:r>
              <w:t xml:space="preserve">O produto apresenta </w:t>
            </w:r>
            <w:r w:rsidR="005D04A6">
              <w:t>funcionalidades inovadoras dos demais que já existe no mercado</w:t>
            </w:r>
            <w:r>
              <w:t>.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lastRenderedPageBreak/>
        <w:t>Descrição dos Stakeholders</w:t>
      </w:r>
    </w:p>
    <w:p w:rsidR="00317164" w:rsidRDefault="00317164">
      <w:pPr>
        <w:pStyle w:val="Ttulo2"/>
      </w:pPr>
      <w:r>
        <w:t>Resumo</w:t>
      </w:r>
    </w:p>
    <w:p w:rsidR="00317164" w:rsidRDefault="00317164" w:rsidP="008C7AFD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115"/>
        <w:gridCol w:w="2385"/>
        <w:gridCol w:w="4136"/>
      </w:tblGrid>
      <w:tr w:rsidR="00317164" w:rsidTr="003D706B">
        <w:trPr>
          <w:tblHeader/>
        </w:trPr>
        <w:tc>
          <w:tcPr>
            <w:tcW w:w="2115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385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136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17425D" w:rsidTr="003D706B">
        <w:tc>
          <w:tcPr>
            <w:tcW w:w="2115" w:type="dxa"/>
          </w:tcPr>
          <w:p w:rsidR="00317164" w:rsidRDefault="003D706B" w:rsidP="008C7AFD">
            <w:pPr>
              <w:pStyle w:val="InfoBlue"/>
            </w:pPr>
            <w:r>
              <w:t>Profe</w:t>
            </w:r>
            <w:r w:rsidR="00DE325E">
              <w:t>s</w:t>
            </w:r>
            <w:r w:rsidR="005D04A6">
              <w:t>s</w:t>
            </w:r>
            <w:r w:rsidR="00DE325E">
              <w:t>or Jarley</w:t>
            </w:r>
          </w:p>
        </w:tc>
        <w:tc>
          <w:tcPr>
            <w:tcW w:w="2385" w:type="dxa"/>
          </w:tcPr>
          <w:p w:rsidR="00317164" w:rsidRDefault="003D706B" w:rsidP="008C7AFD">
            <w:pPr>
              <w:pStyle w:val="InfoBlue"/>
            </w:pPr>
            <w:r>
              <w:t>Realizará a avaliação do projeto</w:t>
            </w:r>
            <w:r w:rsidR="00726FDE">
              <w:t>.</w:t>
            </w:r>
          </w:p>
        </w:tc>
        <w:tc>
          <w:tcPr>
            <w:tcW w:w="4136" w:type="dxa"/>
          </w:tcPr>
          <w:p w:rsidR="002B131B" w:rsidRPr="002B131B" w:rsidRDefault="003D706B" w:rsidP="008C7AFD">
            <w:pPr>
              <w:pStyle w:val="InfoBlue"/>
            </w:pPr>
            <w:r>
              <w:t>Acompanhar e  avaliar o desempenho da equipe,propondo melhorias no desenvolvimento do aplicativo.</w:t>
            </w:r>
          </w:p>
        </w:tc>
      </w:tr>
      <w:tr w:rsidR="002B131B" w:rsidRPr="002B131B" w:rsidTr="003D706B">
        <w:tc>
          <w:tcPr>
            <w:tcW w:w="2115" w:type="dxa"/>
          </w:tcPr>
          <w:p w:rsidR="002B131B" w:rsidRDefault="00DE325E" w:rsidP="008C7AFD">
            <w:pPr>
              <w:pStyle w:val="InfoBlue"/>
            </w:pPr>
            <w:r>
              <w:t xml:space="preserve">Equipe </w:t>
            </w:r>
            <w:r w:rsidR="002B131B">
              <w:t>Projeto</w:t>
            </w:r>
          </w:p>
        </w:tc>
        <w:tc>
          <w:tcPr>
            <w:tcW w:w="2385" w:type="dxa"/>
          </w:tcPr>
          <w:p w:rsidR="002B131B" w:rsidRDefault="003D706B" w:rsidP="008C7AFD">
            <w:pPr>
              <w:pStyle w:val="InfoBlue"/>
            </w:pPr>
            <w:r>
              <w:t>Equipe voltada para solução do problema</w:t>
            </w:r>
            <w:r w:rsidR="00726FDE">
              <w:t>.</w:t>
            </w:r>
          </w:p>
        </w:tc>
        <w:tc>
          <w:tcPr>
            <w:tcW w:w="4136" w:type="dxa"/>
          </w:tcPr>
          <w:p w:rsidR="000F5E2F" w:rsidRPr="003D706B" w:rsidRDefault="005D04A6" w:rsidP="00DE325E">
            <w:pPr>
              <w:pStyle w:val="Corpodetexto"/>
              <w:ind w:left="0"/>
              <w:rPr>
                <w:i/>
              </w:rPr>
            </w:pPr>
            <w:r>
              <w:rPr>
                <w:i/>
              </w:rPr>
              <w:t xml:space="preserve">Planejar, </w:t>
            </w:r>
            <w:r w:rsidR="003D706B">
              <w:rPr>
                <w:i/>
              </w:rPr>
              <w:t>projetar, desenvolver e executar</w:t>
            </w:r>
            <w:r w:rsidR="00DE325E" w:rsidRPr="003D706B">
              <w:rPr>
                <w:i/>
              </w:rPr>
              <w:t>.</w:t>
            </w:r>
          </w:p>
        </w:tc>
      </w:tr>
      <w:tr w:rsidR="00726FDE" w:rsidRPr="002B131B" w:rsidTr="003D706B">
        <w:tc>
          <w:tcPr>
            <w:tcW w:w="2115" w:type="dxa"/>
          </w:tcPr>
          <w:p w:rsidR="00726FDE" w:rsidRDefault="003D706B" w:rsidP="008C7AFD">
            <w:pPr>
              <w:pStyle w:val="InfoBlue"/>
            </w:pPr>
            <w:r>
              <w:t>Doadores</w:t>
            </w:r>
          </w:p>
        </w:tc>
        <w:tc>
          <w:tcPr>
            <w:tcW w:w="2385" w:type="dxa"/>
          </w:tcPr>
          <w:p w:rsidR="00726FDE" w:rsidRDefault="005135C8" w:rsidP="008C7AFD">
            <w:pPr>
              <w:pStyle w:val="InfoBlue"/>
            </w:pPr>
            <w:r>
              <w:t>Utilizar</w:t>
            </w:r>
            <w:r w:rsidR="00FD6695">
              <w:t>á aplicativo, tendo participação importante na</w:t>
            </w:r>
            <w:r w:rsidR="00726FDE">
              <w:t xml:space="preserve"> </w:t>
            </w:r>
            <w:r w:rsidR="00FD6695">
              <w:t>compreensão</w:t>
            </w:r>
            <w:r w:rsidR="00726FDE">
              <w:t xml:space="preserve"> do domínio da aplicação.</w:t>
            </w:r>
          </w:p>
        </w:tc>
        <w:tc>
          <w:tcPr>
            <w:tcW w:w="4136" w:type="dxa"/>
          </w:tcPr>
          <w:p w:rsidR="006055DE" w:rsidRPr="003D706B" w:rsidRDefault="00EC5FAE" w:rsidP="00DE325E">
            <w:pPr>
              <w:pStyle w:val="Corpodetexto"/>
              <w:ind w:left="0"/>
              <w:rPr>
                <w:i/>
              </w:rPr>
            </w:pPr>
            <w:r>
              <w:rPr>
                <w:i/>
              </w:rPr>
              <w:t>Cederão</w:t>
            </w:r>
            <w:r w:rsidR="008C7AFD">
              <w:rPr>
                <w:i/>
              </w:rPr>
              <w:t xml:space="preserve"> </w:t>
            </w:r>
            <w:r>
              <w:rPr>
                <w:i/>
              </w:rPr>
              <w:t>informações pertinentes a ele, assim tornando um possível doador.</w:t>
            </w:r>
          </w:p>
        </w:tc>
      </w:tr>
      <w:tr w:rsidR="00726FDE" w:rsidRPr="002B131B" w:rsidTr="003D706B">
        <w:tc>
          <w:tcPr>
            <w:tcW w:w="2115" w:type="dxa"/>
          </w:tcPr>
          <w:p w:rsidR="00726FDE" w:rsidRDefault="003D706B" w:rsidP="008C7AFD">
            <w:pPr>
              <w:pStyle w:val="InfoBlue"/>
            </w:pPr>
            <w:r>
              <w:t>Hemope</w:t>
            </w:r>
          </w:p>
        </w:tc>
        <w:tc>
          <w:tcPr>
            <w:tcW w:w="2385" w:type="dxa"/>
          </w:tcPr>
          <w:p w:rsidR="00726FDE" w:rsidRDefault="00FD6695" w:rsidP="008C7AFD">
            <w:pPr>
              <w:pStyle w:val="InfoBlue"/>
            </w:pPr>
            <w:r>
              <w:t>Utilizará aplicativo, tendo participação importante na compreensão do domínio da aplicação.</w:t>
            </w:r>
          </w:p>
        </w:tc>
        <w:tc>
          <w:tcPr>
            <w:tcW w:w="4136" w:type="dxa"/>
          </w:tcPr>
          <w:p w:rsidR="00726FDE" w:rsidRPr="003D706B" w:rsidRDefault="00726FDE" w:rsidP="00DE325E">
            <w:pPr>
              <w:pStyle w:val="Corpodetexto"/>
              <w:ind w:left="0"/>
              <w:rPr>
                <w:i/>
              </w:rPr>
            </w:pPr>
            <w:r w:rsidRPr="003D706B">
              <w:rPr>
                <w:i/>
              </w:rPr>
              <w:t>Transmitir informações pertinentes a seu domino de aplicação.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934D88" w:rsidRDefault="00934D88" w:rsidP="008C7AFD">
      <w:pPr>
        <w:pStyle w:val="InfoBlue"/>
      </w:pPr>
      <w:r>
        <w:tab/>
        <w:t>O usuário do aplicativo</w:t>
      </w:r>
      <w:r w:rsidR="00BF3BBB">
        <w:t xml:space="preserve"> terá</w:t>
      </w:r>
      <w:r>
        <w:t xml:space="preserve"> acesso </w:t>
      </w:r>
      <w:r w:rsidR="00BF3BBB">
        <w:t>às</w:t>
      </w:r>
      <w:r>
        <w:t xml:space="preserve"> informações dos donatários, fornecidas pelo Hemope</w:t>
      </w:r>
      <w:r w:rsidR="00BF3BBB">
        <w:t>, também poderá</w:t>
      </w:r>
      <w:r>
        <w:t xml:space="preserve"> localizar possíveis </w:t>
      </w:r>
      <w:r w:rsidR="00BF3BBB">
        <w:t xml:space="preserve">locais de coleta, </w:t>
      </w:r>
      <w:r>
        <w:t>compartilhar as informações em redes sócias e reserva um horário para doação.</w:t>
      </w:r>
    </w:p>
    <w:p w:rsidR="003D706B" w:rsidRPr="005D0884" w:rsidRDefault="003D706B" w:rsidP="005D0884">
      <w:pPr>
        <w:pStyle w:val="Corpodetexto"/>
      </w:pPr>
    </w:p>
    <w:p w:rsidR="00317164" w:rsidRDefault="00317164" w:rsidP="00EC5FAE">
      <w:pPr>
        <w:pStyle w:val="Ttulo1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t>Visão Geral do Produto</w:t>
      </w:r>
      <w:bookmarkEnd w:id="25"/>
      <w:bookmarkEnd w:id="26"/>
      <w:bookmarkEnd w:id="27"/>
      <w:bookmarkEnd w:id="28"/>
    </w:p>
    <w:p w:rsidR="003D706B" w:rsidRDefault="00317164" w:rsidP="00EC5FAE">
      <w:pPr>
        <w:pStyle w:val="Ttulo2"/>
      </w:pPr>
      <w:bookmarkStart w:id="29" w:name="_Toc452813588"/>
      <w:bookmarkStart w:id="30" w:name="_Toc512930913"/>
      <w:bookmarkStart w:id="31" w:name="_Toc20715763"/>
      <w:r>
        <w:t>Necessidades e Características</w:t>
      </w:r>
      <w:bookmarkEnd w:id="29"/>
      <w:bookmarkEnd w:id="30"/>
      <w:bookmarkEnd w:id="31"/>
    </w:p>
    <w:p w:rsidR="003D706B" w:rsidRPr="003D706B" w:rsidRDefault="003D706B" w:rsidP="003D706B">
      <w:pPr>
        <w:pStyle w:val="Corpodetexto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802"/>
        <w:gridCol w:w="1275"/>
        <w:gridCol w:w="3686"/>
        <w:gridCol w:w="1559"/>
      </w:tblGrid>
      <w:tr w:rsidR="00317164" w:rsidTr="00A3623D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3686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155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CC6B0A" w:rsidP="00A3623D">
            <w:pPr>
              <w:pStyle w:val="Corpodetexto"/>
              <w:ind w:left="0"/>
            </w:pPr>
            <w:r>
              <w:t xml:space="preserve">Localizar </w:t>
            </w:r>
            <w:r w:rsidR="00527CB6">
              <w:t xml:space="preserve">Possíveis locais de coletas </w:t>
            </w:r>
          </w:p>
        </w:tc>
        <w:tc>
          <w:tcPr>
            <w:tcW w:w="1275" w:type="dxa"/>
          </w:tcPr>
          <w:p w:rsidR="006857D2" w:rsidRDefault="00CC6B0A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6857D2" w:rsidRDefault="00007AD5" w:rsidP="00F26E93">
            <w:pPr>
              <w:pStyle w:val="Corpodetexto"/>
              <w:ind w:left="0"/>
            </w:pPr>
            <w:r>
              <w:t>Localizar os possíveis locais de coleta, próximo ao usuário</w:t>
            </w:r>
            <w:r w:rsidR="00CC6B0A">
              <w:t>.</w:t>
            </w:r>
          </w:p>
        </w:tc>
        <w:tc>
          <w:tcPr>
            <w:tcW w:w="1559" w:type="dxa"/>
          </w:tcPr>
          <w:p w:rsidR="006857D2" w:rsidRDefault="00527CB6">
            <w:pPr>
              <w:pStyle w:val="Corpodetexto"/>
              <w:ind w:left="0"/>
            </w:pPr>
            <w:r>
              <w:t>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007AD5" w:rsidP="00A3623D">
            <w:pPr>
              <w:pStyle w:val="Corpodetexto"/>
              <w:ind w:left="0"/>
            </w:pPr>
            <w:r>
              <w:t>Compartilhar nas Redes Sociais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6857D2" w:rsidRDefault="00007AD5" w:rsidP="00A3623D">
            <w:pPr>
              <w:pStyle w:val="Corpodetexto"/>
              <w:ind w:left="0"/>
            </w:pPr>
            <w:r>
              <w:t xml:space="preserve">Compartilhar informações dos donatários em redes </w:t>
            </w:r>
            <w:r w:rsidR="005D04A6">
              <w:t>sócias.</w:t>
            </w:r>
            <w:r w:rsidR="006375DF">
              <w:t xml:space="preserve"> </w:t>
            </w:r>
          </w:p>
        </w:tc>
        <w:tc>
          <w:tcPr>
            <w:tcW w:w="1559" w:type="dxa"/>
          </w:tcPr>
          <w:p w:rsidR="006857D2" w:rsidRDefault="00007AD5">
            <w:pPr>
              <w:pStyle w:val="Corpodetexto"/>
              <w:ind w:left="0"/>
            </w:pPr>
            <w:r>
              <w:t>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007AD5" w:rsidP="00A3623D">
            <w:pPr>
              <w:pStyle w:val="Corpodetexto"/>
              <w:ind w:left="0"/>
            </w:pPr>
            <w:r>
              <w:t>Exibir informações dos donatários</w:t>
            </w:r>
          </w:p>
        </w:tc>
        <w:tc>
          <w:tcPr>
            <w:tcW w:w="1275" w:type="dxa"/>
          </w:tcPr>
          <w:p w:rsidR="006857D2" w:rsidRDefault="006857D2" w:rsidP="00E30FA2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686" w:type="dxa"/>
          </w:tcPr>
          <w:p w:rsidR="006857D2" w:rsidRDefault="00007AD5" w:rsidP="006857D2">
            <w:pPr>
              <w:pStyle w:val="Corpodetexto"/>
              <w:ind w:left="0"/>
            </w:pPr>
            <w:r>
              <w:t>Exibir no aplicativo informações dos donatários.</w:t>
            </w:r>
          </w:p>
        </w:tc>
        <w:tc>
          <w:tcPr>
            <w:tcW w:w="1559" w:type="dxa"/>
          </w:tcPr>
          <w:p w:rsidR="006857D2" w:rsidRDefault="006375DF">
            <w:pPr>
              <w:pStyle w:val="Corpodetexto"/>
              <w:ind w:left="0"/>
            </w:pPr>
            <w:r>
              <w:t>2</w:t>
            </w:r>
          </w:p>
        </w:tc>
      </w:tr>
      <w:tr w:rsidR="00387181" w:rsidRPr="00A3623D" w:rsidTr="00A3623D">
        <w:tc>
          <w:tcPr>
            <w:tcW w:w="2802" w:type="dxa"/>
          </w:tcPr>
          <w:p w:rsidR="00387181" w:rsidRDefault="00007AD5" w:rsidP="00A3623D">
            <w:pPr>
              <w:pStyle w:val="Corpodetexto"/>
              <w:ind w:left="0"/>
            </w:pPr>
            <w:r>
              <w:t>Reservar Horário para doação</w:t>
            </w:r>
          </w:p>
        </w:tc>
        <w:tc>
          <w:tcPr>
            <w:tcW w:w="1275" w:type="dxa"/>
          </w:tcPr>
          <w:p w:rsidR="00387181" w:rsidRDefault="005A7A09" w:rsidP="00E30FA2">
            <w:pPr>
              <w:pStyle w:val="Corpodetexto"/>
              <w:ind w:left="0"/>
            </w:pPr>
            <w:r>
              <w:t>Média</w:t>
            </w:r>
          </w:p>
        </w:tc>
        <w:tc>
          <w:tcPr>
            <w:tcW w:w="3686" w:type="dxa"/>
          </w:tcPr>
          <w:p w:rsidR="00387181" w:rsidRDefault="005A7A09" w:rsidP="006857D2">
            <w:pPr>
              <w:pStyle w:val="Corpodetexto"/>
              <w:ind w:left="0"/>
            </w:pPr>
            <w:r>
              <w:t>Doador poderá reserva um horário para realizar a doação.</w:t>
            </w:r>
          </w:p>
        </w:tc>
        <w:tc>
          <w:tcPr>
            <w:tcW w:w="1559" w:type="dxa"/>
          </w:tcPr>
          <w:p w:rsidR="00387181" w:rsidRDefault="006375DF" w:rsidP="00F4689B">
            <w:pPr>
              <w:pStyle w:val="Corpodetexto"/>
              <w:ind w:left="0"/>
            </w:pPr>
            <w:r>
              <w:t>2</w:t>
            </w:r>
          </w:p>
        </w:tc>
      </w:tr>
    </w:tbl>
    <w:p w:rsidR="00317164" w:rsidRDefault="00317164">
      <w:pPr>
        <w:pStyle w:val="Corpodetexto"/>
      </w:pPr>
    </w:p>
    <w:p w:rsidR="005A7A09" w:rsidRDefault="005A7A09">
      <w:pPr>
        <w:pStyle w:val="Corpodetexto"/>
      </w:pPr>
    </w:p>
    <w:p w:rsidR="005D04A6" w:rsidRDefault="005D04A6">
      <w:pPr>
        <w:pStyle w:val="Corpodetexto"/>
      </w:pPr>
    </w:p>
    <w:p w:rsidR="00317164" w:rsidRDefault="00317164" w:rsidP="006375DF">
      <w:pPr>
        <w:pStyle w:val="Ttulo1"/>
      </w:pPr>
      <w:bookmarkStart w:id="32" w:name="_Toc436203408"/>
      <w:bookmarkStart w:id="33" w:name="_Toc452813602"/>
      <w:bookmarkStart w:id="34" w:name="_Toc512930919"/>
      <w:bookmarkStart w:id="35" w:name="_Toc20715765"/>
      <w:r>
        <w:lastRenderedPageBreak/>
        <w:t>Outros Requisitos do Produto</w:t>
      </w:r>
      <w:bookmarkEnd w:id="32"/>
      <w:bookmarkEnd w:id="33"/>
      <w:bookmarkEnd w:id="34"/>
      <w:bookmarkEnd w:id="35"/>
    </w:p>
    <w:p w:rsidR="006375DF" w:rsidRPr="006375DF" w:rsidRDefault="006375DF" w:rsidP="006375DF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317164" w:rsidRPr="005C2C0A">
        <w:tc>
          <w:tcPr>
            <w:tcW w:w="3652" w:type="dxa"/>
          </w:tcPr>
          <w:p w:rsidR="007A7DE9" w:rsidRDefault="007A7DE9">
            <w:pPr>
              <w:pStyle w:val="Corpodetexto"/>
              <w:ind w:left="0"/>
            </w:pPr>
            <w:r>
              <w:t xml:space="preserve">Tempo </w:t>
            </w:r>
            <w:r w:rsidR="005A7A09">
              <w:t xml:space="preserve">de </w:t>
            </w:r>
            <w:r>
              <w:t xml:space="preserve">resposta para localizar </w:t>
            </w:r>
            <w:r w:rsidR="005A7A09">
              <w:t xml:space="preserve">de possíveis locais de coletas </w:t>
            </w:r>
          </w:p>
          <w:p w:rsidR="00317164" w:rsidRDefault="007A7DE9" w:rsidP="007A7DE9">
            <w:pPr>
              <w:pStyle w:val="Corpodetexto"/>
              <w:ind w:left="0"/>
            </w:pPr>
            <w:r>
              <w:t>&lt;</w:t>
            </w:r>
            <w:r w:rsidR="00503744">
              <w:t>20</w:t>
            </w:r>
            <w:r w:rsidR="005C2C0A">
              <w:t>s</w:t>
            </w:r>
          </w:p>
        </w:tc>
        <w:tc>
          <w:tcPr>
            <w:tcW w:w="1418" w:type="dxa"/>
          </w:tcPr>
          <w:p w:rsidR="00317164" w:rsidRDefault="005C2C0A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</w:pPr>
          </w:p>
        </w:tc>
      </w:tr>
      <w:tr w:rsidR="005A7A09" w:rsidRPr="005C2C0A">
        <w:tc>
          <w:tcPr>
            <w:tcW w:w="3652" w:type="dxa"/>
          </w:tcPr>
          <w:p w:rsidR="005A7A09" w:rsidRDefault="005A7A09">
            <w:pPr>
              <w:pStyle w:val="Corpodetexto"/>
              <w:ind w:left="0"/>
            </w:pPr>
          </w:p>
        </w:tc>
        <w:tc>
          <w:tcPr>
            <w:tcW w:w="1418" w:type="dxa"/>
          </w:tcPr>
          <w:p w:rsidR="005A7A09" w:rsidRDefault="005A7A09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5A7A09" w:rsidRDefault="005A7A09">
            <w:pPr>
              <w:pStyle w:val="Corpodetexto"/>
              <w:ind w:left="0"/>
            </w:pPr>
          </w:p>
        </w:tc>
      </w:tr>
    </w:tbl>
    <w:p w:rsidR="00EC2B2B" w:rsidRDefault="00EC2B2B">
      <w:pPr>
        <w:pStyle w:val="Corpodetexto"/>
        <w:ind w:left="0"/>
      </w:pPr>
      <w:bookmarkStart w:id="36" w:name="_GoBack"/>
      <w:bookmarkEnd w:id="36"/>
    </w:p>
    <w:sectPr w:rsidR="00EC2B2B" w:rsidSect="00C664D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983" w:rsidRDefault="00007983">
      <w:pPr>
        <w:spacing w:line="240" w:lineRule="auto"/>
      </w:pPr>
      <w:r>
        <w:separator/>
      </w:r>
    </w:p>
  </w:endnote>
  <w:endnote w:type="continuationSeparator" w:id="1">
    <w:p w:rsidR="00007983" w:rsidRDefault="00007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DC5157">
          <w:pPr>
            <w:jc w:val="center"/>
          </w:pPr>
          <w:r>
            <w:sym w:font="Symbol" w:char="F0D3"/>
          </w:r>
          <w:r>
            <w:t>MeuProjeto.net</w:t>
          </w:r>
          <w:r w:rsidR="00317164">
            <w:t xml:space="preserve">,  </w:t>
          </w:r>
          <w:r w:rsidR="00EF28B6">
            <w:fldChar w:fldCharType="begin"/>
          </w:r>
          <w:r w:rsidR="00317164">
            <w:instrText xml:space="preserve"> DATE \@ "yyyy" </w:instrText>
          </w:r>
          <w:r w:rsidR="00EF28B6">
            <w:fldChar w:fldCharType="separate"/>
          </w:r>
          <w:r w:rsidR="005D04A6">
            <w:rPr>
              <w:noProof/>
            </w:rPr>
            <w:t>2015</w:t>
          </w:r>
          <w:r w:rsidR="00EF28B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 w:rsidR="00EF28B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F28B6">
            <w:rPr>
              <w:rStyle w:val="Nmerodepgina"/>
            </w:rPr>
            <w:fldChar w:fldCharType="separate"/>
          </w:r>
          <w:r w:rsidR="005D04A6">
            <w:rPr>
              <w:rStyle w:val="Nmerodepgina"/>
              <w:noProof/>
            </w:rPr>
            <w:t>3</w:t>
          </w:r>
          <w:r w:rsidR="00EF28B6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983" w:rsidRDefault="00007983">
      <w:pPr>
        <w:spacing w:line="240" w:lineRule="auto"/>
      </w:pPr>
      <w:r>
        <w:separator/>
      </w:r>
    </w:p>
  </w:footnote>
  <w:footnote w:type="continuationSeparator" w:id="1">
    <w:p w:rsidR="00007983" w:rsidRDefault="000079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17164">
      <w:tc>
        <w:tcPr>
          <w:tcW w:w="6379" w:type="dxa"/>
        </w:tcPr>
        <w:p w:rsidR="00067AC6" w:rsidRPr="00067AC6" w:rsidRDefault="00067AC6" w:rsidP="00DC08CC">
          <w:pPr>
            <w:tabs>
              <w:tab w:val="center" w:pos="3081"/>
            </w:tabs>
            <w:rPr>
              <w:b/>
            </w:rPr>
          </w:pPr>
          <w:r>
            <w:rPr>
              <w:b/>
            </w:rPr>
            <w:t>DoadorPe</w:t>
          </w:r>
        </w:p>
      </w:tc>
      <w:tc>
        <w:tcPr>
          <w:tcW w:w="3179" w:type="dxa"/>
        </w:tcPr>
        <w:p w:rsidR="00317164" w:rsidRDefault="00734BC1">
          <w:pPr>
            <w:tabs>
              <w:tab w:val="left" w:pos="1135"/>
            </w:tabs>
            <w:spacing w:before="40"/>
            <w:ind w:right="68"/>
          </w:pPr>
          <w:r>
            <w:t>Versão 0.1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317164" w:rsidP="0017425D">
          <w:r>
            <w:t xml:space="preserve">  Data:</w:t>
          </w:r>
          <w:r w:rsidR="007B498F">
            <w:t>23/03/2015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5360FF2"/>
    <w:multiLevelType w:val="hybridMultilevel"/>
    <w:tmpl w:val="C2BAE556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7C56"/>
    <w:multiLevelType w:val="hybridMultilevel"/>
    <w:tmpl w:val="842291DA"/>
    <w:lvl w:ilvl="0" w:tplc="0416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33321C"/>
    <w:multiLevelType w:val="hybridMultilevel"/>
    <w:tmpl w:val="1DCEE412"/>
    <w:lvl w:ilvl="0" w:tplc="0416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D3189C"/>
    <w:multiLevelType w:val="hybridMultilevel"/>
    <w:tmpl w:val="0346D8E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C4C1E37"/>
    <w:multiLevelType w:val="hybridMultilevel"/>
    <w:tmpl w:val="EFCAB362"/>
    <w:lvl w:ilvl="0" w:tplc="109A3E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BE089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C3154"/>
    <w:multiLevelType w:val="hybridMultilevel"/>
    <w:tmpl w:val="37A2B9AC"/>
    <w:lvl w:ilvl="0" w:tplc="B49A15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0D5E7D"/>
    <w:multiLevelType w:val="hybridMultilevel"/>
    <w:tmpl w:val="23189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5DD26CB"/>
    <w:multiLevelType w:val="hybridMultilevel"/>
    <w:tmpl w:val="C17E7BFC"/>
    <w:lvl w:ilvl="0" w:tplc="EBBAB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9AF064A"/>
    <w:multiLevelType w:val="hybridMultilevel"/>
    <w:tmpl w:val="1070F8FC"/>
    <w:lvl w:ilvl="0" w:tplc="753869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6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4"/>
  </w:num>
  <w:num w:numId="11">
    <w:abstractNumId w:val="6"/>
  </w:num>
  <w:num w:numId="12">
    <w:abstractNumId w:val="17"/>
  </w:num>
  <w:num w:numId="13">
    <w:abstractNumId w:val="15"/>
  </w:num>
  <w:num w:numId="14">
    <w:abstractNumId w:val="33"/>
  </w:num>
  <w:num w:numId="15">
    <w:abstractNumId w:val="14"/>
  </w:num>
  <w:num w:numId="16">
    <w:abstractNumId w:val="7"/>
  </w:num>
  <w:num w:numId="17">
    <w:abstractNumId w:val="32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31"/>
  </w:num>
  <w:num w:numId="23">
    <w:abstractNumId w:val="12"/>
  </w:num>
  <w:num w:numId="24">
    <w:abstractNumId w:val="10"/>
  </w:num>
  <w:num w:numId="25">
    <w:abstractNumId w:val="9"/>
  </w:num>
  <w:num w:numId="26">
    <w:abstractNumId w:val="25"/>
  </w:num>
  <w:num w:numId="27">
    <w:abstractNumId w:val="29"/>
  </w:num>
  <w:num w:numId="28">
    <w:abstractNumId w:val="37"/>
  </w:num>
  <w:num w:numId="29">
    <w:abstractNumId w:val="18"/>
  </w:num>
  <w:num w:numId="30">
    <w:abstractNumId w:val="23"/>
  </w:num>
  <w:num w:numId="31">
    <w:abstractNumId w:val="28"/>
  </w:num>
  <w:num w:numId="32">
    <w:abstractNumId w:val="30"/>
  </w:num>
  <w:num w:numId="33">
    <w:abstractNumId w:val="27"/>
  </w:num>
  <w:num w:numId="34">
    <w:abstractNumId w:val="24"/>
  </w:num>
  <w:num w:numId="35">
    <w:abstractNumId w:val="4"/>
  </w:num>
  <w:num w:numId="36">
    <w:abstractNumId w:val="26"/>
  </w:num>
  <w:num w:numId="37">
    <w:abstractNumId w:val="35"/>
  </w:num>
  <w:num w:numId="38">
    <w:abstractNumId w:val="11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A10587"/>
    <w:rsid w:val="00007983"/>
    <w:rsid w:val="00007AD5"/>
    <w:rsid w:val="00021FC8"/>
    <w:rsid w:val="00067AC6"/>
    <w:rsid w:val="00072713"/>
    <w:rsid w:val="000C31DA"/>
    <w:rsid w:val="000F18A3"/>
    <w:rsid w:val="000F5E2F"/>
    <w:rsid w:val="0017425D"/>
    <w:rsid w:val="001D53A4"/>
    <w:rsid w:val="001E2329"/>
    <w:rsid w:val="001F4548"/>
    <w:rsid w:val="0022435F"/>
    <w:rsid w:val="00252C95"/>
    <w:rsid w:val="00265990"/>
    <w:rsid w:val="002B131B"/>
    <w:rsid w:val="00317164"/>
    <w:rsid w:val="003329B1"/>
    <w:rsid w:val="0037084C"/>
    <w:rsid w:val="00387181"/>
    <w:rsid w:val="003B7D67"/>
    <w:rsid w:val="003C7F4F"/>
    <w:rsid w:val="003D706B"/>
    <w:rsid w:val="003E0EA2"/>
    <w:rsid w:val="00406B51"/>
    <w:rsid w:val="0042293A"/>
    <w:rsid w:val="0042534B"/>
    <w:rsid w:val="004579C7"/>
    <w:rsid w:val="004A5F01"/>
    <w:rsid w:val="00503744"/>
    <w:rsid w:val="005135C8"/>
    <w:rsid w:val="005243F9"/>
    <w:rsid w:val="00527CB6"/>
    <w:rsid w:val="0053781A"/>
    <w:rsid w:val="00541C87"/>
    <w:rsid w:val="00550800"/>
    <w:rsid w:val="0055315C"/>
    <w:rsid w:val="00554916"/>
    <w:rsid w:val="005969A1"/>
    <w:rsid w:val="005A7A09"/>
    <w:rsid w:val="005C2C0A"/>
    <w:rsid w:val="005D04A6"/>
    <w:rsid w:val="005D0884"/>
    <w:rsid w:val="006055DE"/>
    <w:rsid w:val="00632058"/>
    <w:rsid w:val="006375DF"/>
    <w:rsid w:val="006675F3"/>
    <w:rsid w:val="006857D2"/>
    <w:rsid w:val="006B74B5"/>
    <w:rsid w:val="00720669"/>
    <w:rsid w:val="00724146"/>
    <w:rsid w:val="00726FDE"/>
    <w:rsid w:val="00734BC1"/>
    <w:rsid w:val="00747FAA"/>
    <w:rsid w:val="007750D0"/>
    <w:rsid w:val="007A7DE9"/>
    <w:rsid w:val="007B498F"/>
    <w:rsid w:val="007F684D"/>
    <w:rsid w:val="008175A1"/>
    <w:rsid w:val="008B06E1"/>
    <w:rsid w:val="008C7AFD"/>
    <w:rsid w:val="00910745"/>
    <w:rsid w:val="009248AB"/>
    <w:rsid w:val="00934350"/>
    <w:rsid w:val="00934589"/>
    <w:rsid w:val="00934D88"/>
    <w:rsid w:val="009D2A02"/>
    <w:rsid w:val="00A10587"/>
    <w:rsid w:val="00A279B3"/>
    <w:rsid w:val="00A360A1"/>
    <w:rsid w:val="00A3623D"/>
    <w:rsid w:val="00A6647A"/>
    <w:rsid w:val="00AD0573"/>
    <w:rsid w:val="00AE0B62"/>
    <w:rsid w:val="00B34407"/>
    <w:rsid w:val="00B35986"/>
    <w:rsid w:val="00B433AA"/>
    <w:rsid w:val="00BF3BBB"/>
    <w:rsid w:val="00C11381"/>
    <w:rsid w:val="00C24685"/>
    <w:rsid w:val="00C32246"/>
    <w:rsid w:val="00C63BB5"/>
    <w:rsid w:val="00C664DC"/>
    <w:rsid w:val="00CC4385"/>
    <w:rsid w:val="00CC6B0A"/>
    <w:rsid w:val="00CF190B"/>
    <w:rsid w:val="00CF3B84"/>
    <w:rsid w:val="00CF7061"/>
    <w:rsid w:val="00D65E58"/>
    <w:rsid w:val="00D93A85"/>
    <w:rsid w:val="00D97183"/>
    <w:rsid w:val="00DC08CC"/>
    <w:rsid w:val="00DC5157"/>
    <w:rsid w:val="00DE119A"/>
    <w:rsid w:val="00DE325E"/>
    <w:rsid w:val="00DE36DC"/>
    <w:rsid w:val="00E01516"/>
    <w:rsid w:val="00E621FF"/>
    <w:rsid w:val="00EC2B2B"/>
    <w:rsid w:val="00EC5FAE"/>
    <w:rsid w:val="00EF28B6"/>
    <w:rsid w:val="00F26E93"/>
    <w:rsid w:val="00F34F6B"/>
    <w:rsid w:val="00F4689B"/>
    <w:rsid w:val="00FC7B2F"/>
    <w:rsid w:val="00FD6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DC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C664D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664D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664D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664D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664D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664D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664D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664D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664D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664D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664DC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664DC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C664DC"/>
    <w:pPr>
      <w:ind w:left="900" w:hanging="900"/>
    </w:pPr>
  </w:style>
  <w:style w:type="paragraph" w:styleId="Sumrio1">
    <w:name w:val="toc 1"/>
    <w:basedOn w:val="Normal"/>
    <w:next w:val="Normal"/>
    <w:semiHidden/>
    <w:rsid w:val="00C664DC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C664DC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C664DC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664D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664D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664DC"/>
  </w:style>
  <w:style w:type="paragraph" w:customStyle="1" w:styleId="Bullet2">
    <w:name w:val="Bullet2"/>
    <w:basedOn w:val="Normal"/>
    <w:rsid w:val="00C664D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664DC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664DC"/>
    <w:pPr>
      <w:keepLines/>
      <w:spacing w:after="120"/>
    </w:pPr>
  </w:style>
  <w:style w:type="paragraph" w:styleId="Corpodetexto">
    <w:name w:val="Body Text"/>
    <w:basedOn w:val="Normal"/>
    <w:semiHidden/>
    <w:rsid w:val="00C664DC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664D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664DC"/>
    <w:pPr>
      <w:ind w:left="720" w:hanging="432"/>
    </w:pPr>
  </w:style>
  <w:style w:type="character" w:styleId="Refdenotaderodap">
    <w:name w:val="footnote reference"/>
    <w:semiHidden/>
    <w:rsid w:val="00C664DC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664D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C664DC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664D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C664DC"/>
    <w:pPr>
      <w:ind w:left="600"/>
    </w:pPr>
  </w:style>
  <w:style w:type="paragraph" w:styleId="Sumrio5">
    <w:name w:val="toc 5"/>
    <w:basedOn w:val="Normal"/>
    <w:next w:val="Normal"/>
    <w:semiHidden/>
    <w:rsid w:val="00C664DC"/>
    <w:pPr>
      <w:ind w:left="800"/>
    </w:pPr>
  </w:style>
  <w:style w:type="paragraph" w:styleId="Sumrio6">
    <w:name w:val="toc 6"/>
    <w:basedOn w:val="Normal"/>
    <w:next w:val="Normal"/>
    <w:semiHidden/>
    <w:rsid w:val="00C664DC"/>
    <w:pPr>
      <w:ind w:left="1000"/>
    </w:pPr>
  </w:style>
  <w:style w:type="paragraph" w:styleId="Sumrio7">
    <w:name w:val="toc 7"/>
    <w:basedOn w:val="Normal"/>
    <w:next w:val="Normal"/>
    <w:semiHidden/>
    <w:rsid w:val="00C664DC"/>
    <w:pPr>
      <w:ind w:left="1200"/>
    </w:pPr>
  </w:style>
  <w:style w:type="paragraph" w:styleId="Sumrio8">
    <w:name w:val="toc 8"/>
    <w:basedOn w:val="Normal"/>
    <w:next w:val="Normal"/>
    <w:semiHidden/>
    <w:rsid w:val="00C664DC"/>
    <w:pPr>
      <w:ind w:left="1400"/>
    </w:pPr>
  </w:style>
  <w:style w:type="paragraph" w:styleId="Sumrio9">
    <w:name w:val="toc 9"/>
    <w:basedOn w:val="Normal"/>
    <w:next w:val="Normal"/>
    <w:semiHidden/>
    <w:rsid w:val="00C664DC"/>
    <w:pPr>
      <w:ind w:left="1600"/>
    </w:pPr>
  </w:style>
  <w:style w:type="paragraph" w:customStyle="1" w:styleId="MainTitle">
    <w:name w:val="Main Title"/>
    <w:basedOn w:val="Normal"/>
    <w:rsid w:val="00C664D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C664DC"/>
    <w:rPr>
      <w:i/>
      <w:color w:val="0000FF"/>
    </w:rPr>
  </w:style>
  <w:style w:type="paragraph" w:styleId="Recuodecorpodetexto">
    <w:name w:val="Body Text Indent"/>
    <w:basedOn w:val="Normal"/>
    <w:semiHidden/>
    <w:rsid w:val="00C664D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664D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664D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8C7AFD"/>
    <w:pPr>
      <w:widowControl/>
      <w:tabs>
        <w:tab w:val="left" w:pos="884"/>
        <w:tab w:val="left" w:pos="1260"/>
      </w:tabs>
      <w:spacing w:after="120"/>
      <w:ind w:left="241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sid w:val="00C664DC"/>
    <w:rPr>
      <w:color w:val="0000FF"/>
      <w:u w:val="single"/>
    </w:rPr>
  </w:style>
  <w:style w:type="paragraph" w:customStyle="1" w:styleId="infoblue0">
    <w:name w:val="infoblue"/>
    <w:basedOn w:val="Normal"/>
    <w:rsid w:val="00C664D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C664DC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C664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C664DC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97183"/>
    <w:pPr>
      <w:widowControl/>
      <w:numPr>
        <w:numId w:val="32"/>
      </w:numPr>
      <w:tabs>
        <w:tab w:val="left" w:pos="540"/>
        <w:tab w:val="left" w:pos="1260"/>
      </w:tabs>
      <w:spacing w:after="120"/>
    </w:pPr>
    <w:rPr>
      <w:rFonts w:ascii="Times" w:hAnsi="Times"/>
      <w:i/>
      <w:color w:val="000000" w:themeColor="text1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%20Santos\Desktop\HelpCar\Vis&#227;o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2BBE6-B3F1-4501-8A38-8A37CA4F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203</TotalTime>
  <Pages>1</Pages>
  <Words>460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Waltson</cp:lastModifiedBy>
  <cp:revision>10</cp:revision>
  <cp:lastPrinted>2001-03-15T17:26:00Z</cp:lastPrinted>
  <dcterms:created xsi:type="dcterms:W3CDTF">2015-03-16T23:04:00Z</dcterms:created>
  <dcterms:modified xsi:type="dcterms:W3CDTF">2015-03-21T16:03:00Z</dcterms:modified>
</cp:coreProperties>
</file>