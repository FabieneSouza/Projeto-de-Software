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6E06A9">
        <w:t>Calcular Tempo de ultima doação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>Este c</w:t>
      </w:r>
      <w:r w:rsidR="006E06A9">
        <w:t>aso de uso especifica a ação de estimar a partir de qual data poderá doar novamente.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6E06A9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>Realizar o calculo de acordo com as normas, tanto para homem quanto para mulheres.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 xml:space="preserve">O Sistema apresenta a tela inicial que exibe </w:t>
      </w:r>
      <w:r w:rsidR="006E06A9">
        <w:t>Menu.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6E06A9">
        <w:t>acessa a opção de Calcular data de próxima doação</w:t>
      </w:r>
      <w:r w:rsidR="00141F15">
        <w:t>.</w:t>
      </w:r>
    </w:p>
    <w:p w:rsidR="00285ED7" w:rsidRPr="003C6BB0" w:rsidRDefault="00D36FBD">
      <w:pPr>
        <w:pStyle w:val="Corpodetexto"/>
        <w:numPr>
          <w:ilvl w:val="0"/>
          <w:numId w:val="5"/>
        </w:numPr>
      </w:pPr>
      <w:r>
        <w:t xml:space="preserve">O sistema apresenta uma interface de </w:t>
      </w:r>
      <w:r w:rsidR="006E06A9">
        <w:t>calcular</w:t>
      </w:r>
      <w:r>
        <w:t>, solicitando os dados</w:t>
      </w:r>
      <w:r w:rsidR="006E06A9">
        <w:t xml:space="preserve"> como data de ultima doação e sexo</w:t>
      </w:r>
      <w:r w:rsidR="00141F15">
        <w:t>.</w:t>
      </w:r>
    </w:p>
    <w:p w:rsidR="00285ED7" w:rsidRPr="00141F15" w:rsidRDefault="00D36FBD">
      <w:pPr>
        <w:pStyle w:val="Corpodetexto"/>
        <w:numPr>
          <w:ilvl w:val="0"/>
          <w:numId w:val="5"/>
        </w:numPr>
      </w:pPr>
      <w:r>
        <w:t xml:space="preserve">O </w:t>
      </w:r>
      <w:r w:rsidR="008A1D6C">
        <w:t xml:space="preserve">sistema verificar </w:t>
      </w:r>
      <w:r w:rsidR="006E06A9">
        <w:t>e estima a partir de qual data poderá realizar nova doação</w:t>
      </w:r>
      <w:r w:rsidR="00141F15">
        <w:t>.</w:t>
      </w:r>
    </w:p>
    <w:p w:rsidR="00DF7E86" w:rsidRPr="003C6BB0" w:rsidRDefault="00DF7E86" w:rsidP="006E06A9">
      <w:pPr>
        <w:pStyle w:val="Corpodetexto"/>
        <w:ind w:left="1080"/>
      </w:pPr>
    </w:p>
    <w:p w:rsidR="00285ED7" w:rsidRDefault="003C6BB0">
      <w:pPr>
        <w:pStyle w:val="Ttulo1"/>
      </w:pPr>
      <w:r>
        <w:t>Fluxos Alternativos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285ED7" w:rsidRDefault="00285ED7">
      <w:pPr>
        <w:pStyle w:val="Ttulo1"/>
      </w:pPr>
      <w:r>
        <w:t>Pós-condições</w:t>
      </w:r>
    </w:p>
    <w:p w:rsidR="00285ED7" w:rsidRDefault="00013ACD">
      <w:pPr>
        <w:pStyle w:val="Ttulo2"/>
      </w:pPr>
      <w:r>
        <w:t>Calcular Tempo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</w:t>
      </w:r>
      <w:r w:rsidR="008B5890">
        <w:rPr>
          <w:sz w:val="20"/>
          <w:szCs w:val="20"/>
        </w:rPr>
        <w:t xml:space="preserve"> </w:t>
      </w:r>
      <w:r w:rsidR="00411F22">
        <w:rPr>
          <w:sz w:val="20"/>
          <w:szCs w:val="20"/>
        </w:rPr>
        <w:t xml:space="preserve">poderá acessar </w:t>
      </w:r>
      <w:r w:rsidR="00013ACD">
        <w:rPr>
          <w:sz w:val="20"/>
          <w:szCs w:val="20"/>
        </w:rPr>
        <w:t>a informação do tempo estimado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lastRenderedPageBreak/>
        <w:t>Requisitos Adicionais</w:t>
      </w:r>
    </w:p>
    <w:p w:rsidR="00B9279E" w:rsidRPr="008B5890" w:rsidRDefault="00013ACD" w:rsidP="009A33E0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171825" cy="5229225"/>
            <wp:effectExtent l="19050" t="0" r="9525" b="0"/>
            <wp:docPr id="1" name="Imagem 1" descr="C:\Users\Waltson\Pictures\calc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son\Pictures\calcul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279E" w:rsidRPr="008B5890" w:rsidSect="004E7CF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CB6" w:rsidRDefault="00FB6CB6">
      <w:r>
        <w:separator/>
      </w:r>
    </w:p>
  </w:endnote>
  <w:endnote w:type="continuationSeparator" w:id="1">
    <w:p w:rsidR="00FB6CB6" w:rsidRDefault="00FB6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E7543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E75437">
            <w:rPr>
              <w:rStyle w:val="Nmerodepgina"/>
              <w:sz w:val="20"/>
            </w:rPr>
            <w:fldChar w:fldCharType="separate"/>
          </w:r>
          <w:r w:rsidR="00013ACD">
            <w:rPr>
              <w:rStyle w:val="Nmerodepgina"/>
              <w:noProof/>
              <w:sz w:val="20"/>
            </w:rPr>
            <w:t>1</w:t>
          </w:r>
          <w:r w:rsidR="00E75437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E75437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E75437">
            <w:rPr>
              <w:rStyle w:val="Nmerodepgina"/>
              <w:sz w:val="20"/>
              <w:szCs w:val="20"/>
            </w:rPr>
            <w:fldChar w:fldCharType="separate"/>
          </w:r>
          <w:r w:rsidR="00013ACD">
            <w:rPr>
              <w:rStyle w:val="Nmerodepgina"/>
              <w:noProof/>
              <w:sz w:val="20"/>
              <w:szCs w:val="20"/>
            </w:rPr>
            <w:t>2</w:t>
          </w:r>
          <w:r w:rsidR="00E75437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CB6" w:rsidRDefault="00FB6CB6">
      <w:r>
        <w:separator/>
      </w:r>
    </w:p>
  </w:footnote>
  <w:footnote w:type="continuationSeparator" w:id="1">
    <w:p w:rsidR="00FB6CB6" w:rsidRDefault="00FB6C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E06A9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6E06A9">
            <w:rPr>
              <w:sz w:val="20"/>
            </w:rPr>
            <w:t>Calcular Tempo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13ACD"/>
    <w:rsid w:val="000C5A34"/>
    <w:rsid w:val="00141F15"/>
    <w:rsid w:val="00157BEC"/>
    <w:rsid w:val="00285ED7"/>
    <w:rsid w:val="003C6BB0"/>
    <w:rsid w:val="003E5274"/>
    <w:rsid w:val="00411F22"/>
    <w:rsid w:val="004E7CF4"/>
    <w:rsid w:val="00516559"/>
    <w:rsid w:val="00536886"/>
    <w:rsid w:val="005C3D44"/>
    <w:rsid w:val="00630A3D"/>
    <w:rsid w:val="00644146"/>
    <w:rsid w:val="00680C52"/>
    <w:rsid w:val="006E06A9"/>
    <w:rsid w:val="00727A1F"/>
    <w:rsid w:val="007600B6"/>
    <w:rsid w:val="00765BA4"/>
    <w:rsid w:val="008160F9"/>
    <w:rsid w:val="00847948"/>
    <w:rsid w:val="008A1D6C"/>
    <w:rsid w:val="008B5890"/>
    <w:rsid w:val="00963E52"/>
    <w:rsid w:val="00966C57"/>
    <w:rsid w:val="009A1EDC"/>
    <w:rsid w:val="009A33E0"/>
    <w:rsid w:val="00AD2803"/>
    <w:rsid w:val="00B9279E"/>
    <w:rsid w:val="00C56D52"/>
    <w:rsid w:val="00C86C74"/>
    <w:rsid w:val="00D119C5"/>
    <w:rsid w:val="00D36FBD"/>
    <w:rsid w:val="00D50E7D"/>
    <w:rsid w:val="00DD4C79"/>
    <w:rsid w:val="00DE5D02"/>
    <w:rsid w:val="00DF7E86"/>
    <w:rsid w:val="00E40232"/>
    <w:rsid w:val="00E75437"/>
    <w:rsid w:val="00FB6CB6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3A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ACD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17</TotalTime>
  <Pages>2</Pages>
  <Words>128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3</cp:revision>
  <cp:lastPrinted>2014-08-18T21:56:00Z</cp:lastPrinted>
  <dcterms:created xsi:type="dcterms:W3CDTF">2015-05-04T17:16:00Z</dcterms:created>
  <dcterms:modified xsi:type="dcterms:W3CDTF">2015-05-04T17:35:00Z</dcterms:modified>
</cp:coreProperties>
</file>