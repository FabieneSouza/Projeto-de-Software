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r>
        <w:t>DoadorPE</w:t>
      </w:r>
      <w:r w:rsidR="00285ED7">
        <w:br/>
        <w:t xml:space="preserve">Caso de Uso: </w:t>
      </w:r>
      <w:r w:rsidR="008110F8">
        <w:t>Exibir Carência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>Este caso de uso especifica</w:t>
      </w:r>
      <w:r w:rsidR="008110F8">
        <w:t xml:space="preserve"> a exibição da carência do banco de sangue, onde o usuário realiza a busca por tipos sanguíneos</w:t>
      </w:r>
      <w:r>
        <w:t>.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2A71D1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bookmarkStart w:id="0" w:name="_GoBack"/>
      <w:bookmarkEnd w:id="0"/>
      <w:r>
        <w:rPr>
          <w:b w:val="0"/>
        </w:rPr>
        <w:t>Está conectado com a base de dados.</w:t>
      </w:r>
    </w:p>
    <w:p w:rsidR="00285ED7" w:rsidRDefault="00285ED7">
      <w:pPr>
        <w:pStyle w:val="Ttulo1"/>
      </w:pPr>
      <w:r>
        <w:t>Fluxo Principal</w:t>
      </w:r>
    </w:p>
    <w:p w:rsidR="00285ED7" w:rsidRDefault="007600B6">
      <w:pPr>
        <w:pStyle w:val="Corpodetexto"/>
        <w:numPr>
          <w:ilvl w:val="0"/>
          <w:numId w:val="5"/>
        </w:numPr>
      </w:pPr>
      <w:r>
        <w:t xml:space="preserve">O Sistema apresenta a tela inicial que exibe informações </w:t>
      </w:r>
      <w:r w:rsidR="007F3A65">
        <w:t>do usuário</w:t>
      </w:r>
      <w:r>
        <w:t>.</w:t>
      </w:r>
    </w:p>
    <w:p w:rsidR="00141F15" w:rsidRPr="003C6BB0" w:rsidRDefault="007600B6">
      <w:pPr>
        <w:pStyle w:val="Corpodetexto"/>
        <w:numPr>
          <w:ilvl w:val="0"/>
          <w:numId w:val="5"/>
        </w:numPr>
      </w:pPr>
      <w:r>
        <w:t xml:space="preserve">O usuário </w:t>
      </w:r>
      <w:r w:rsidR="00D36FBD">
        <w:t xml:space="preserve">acessa a opção de </w:t>
      </w:r>
      <w:r w:rsidR="00CC46CB">
        <w:t>Exibir Carência</w:t>
      </w:r>
      <w:r w:rsidR="00141F15">
        <w:t>.</w:t>
      </w:r>
    </w:p>
    <w:p w:rsidR="00285ED7" w:rsidRPr="003C6BB0" w:rsidRDefault="00D36FBD">
      <w:pPr>
        <w:pStyle w:val="Corpodetexto"/>
        <w:numPr>
          <w:ilvl w:val="0"/>
          <w:numId w:val="5"/>
        </w:numPr>
      </w:pPr>
      <w:r>
        <w:t xml:space="preserve">O sistema apresenta uma interface </w:t>
      </w:r>
      <w:r w:rsidR="00CC46CB">
        <w:t>para realizar busca de carência.</w:t>
      </w:r>
    </w:p>
    <w:p w:rsidR="00285ED7" w:rsidRPr="00141F15" w:rsidRDefault="00D36FBD">
      <w:pPr>
        <w:pStyle w:val="Corpodetexto"/>
        <w:numPr>
          <w:ilvl w:val="0"/>
          <w:numId w:val="5"/>
        </w:numPr>
      </w:pPr>
      <w:r>
        <w:t xml:space="preserve">O </w:t>
      </w:r>
      <w:r w:rsidR="008A1D6C">
        <w:t xml:space="preserve">sistema </w:t>
      </w:r>
      <w:r w:rsidR="00CC46CB">
        <w:t>retorna a buscar de acordo com que o usuário selecionou</w:t>
      </w:r>
      <w:r w:rsidR="00141F15">
        <w:t>.</w:t>
      </w:r>
    </w:p>
    <w:p w:rsidR="00DF7E86" w:rsidRDefault="008A1D6C">
      <w:pPr>
        <w:pStyle w:val="Corpodetexto"/>
        <w:numPr>
          <w:ilvl w:val="0"/>
          <w:numId w:val="5"/>
        </w:numPr>
      </w:pPr>
      <w:r>
        <w:t>O</w:t>
      </w:r>
      <w:r w:rsidR="00CC46CB">
        <w:t xml:space="preserve"> sistema exibe as carências, podendo ser compartilhadas.</w:t>
      </w:r>
    </w:p>
    <w:p w:rsidR="00CC46CB" w:rsidRPr="003C6BB0" w:rsidRDefault="00CC46CB">
      <w:pPr>
        <w:pStyle w:val="Corpodetexto"/>
        <w:numPr>
          <w:ilvl w:val="0"/>
          <w:numId w:val="5"/>
        </w:numPr>
      </w:pPr>
      <w:r>
        <w:t>Encerrado o caso de uso.</w:t>
      </w: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>
      <w:pPr>
        <w:pStyle w:val="Corpodetexto"/>
      </w:pPr>
      <w:r>
        <w:t xml:space="preserve">Se no passo </w:t>
      </w:r>
      <w:r w:rsidR="00CC46CB">
        <w:t>4</w:t>
      </w:r>
      <w:r w:rsidR="008160F9">
        <w:t xml:space="preserve"> do Fluxo Principal</w:t>
      </w:r>
      <w:r w:rsidR="00CC46CB">
        <w:t xml:space="preserve"> o usuário não estiver com acesso a internet</w:t>
      </w:r>
      <w:r w:rsidR="008A1D6C">
        <w:t>.</w:t>
      </w:r>
    </w:p>
    <w:p w:rsidR="00285ED7" w:rsidRPr="003C6BB0" w:rsidRDefault="00727A1F">
      <w:pPr>
        <w:pStyle w:val="Corpodetexto"/>
        <w:numPr>
          <w:ilvl w:val="0"/>
          <w:numId w:val="8"/>
        </w:numPr>
      </w:pPr>
      <w:r>
        <w:t>Exibir</w:t>
      </w:r>
      <w:r w:rsidR="008A1D6C">
        <w:t xml:space="preserve"> </w:t>
      </w:r>
      <w:r>
        <w:t xml:space="preserve">um </w:t>
      </w:r>
      <w:r w:rsidR="00DD4C79">
        <w:t xml:space="preserve">alerta </w:t>
      </w:r>
      <w:r w:rsidR="008160F9">
        <w:t xml:space="preserve">para o usuário informando que </w:t>
      </w:r>
      <w:r w:rsidR="008A1D6C">
        <w:t xml:space="preserve">a algum problema, </w:t>
      </w:r>
      <w:r w:rsidR="00CC46CB">
        <w:t>com relação a acesso a internet.</w:t>
      </w:r>
    </w:p>
    <w:p w:rsidR="00285ED7" w:rsidRDefault="00727A1F">
      <w:pPr>
        <w:pStyle w:val="Corpodetexto"/>
        <w:numPr>
          <w:ilvl w:val="0"/>
          <w:numId w:val="8"/>
        </w:numPr>
      </w:pPr>
      <w:r>
        <w:t xml:space="preserve">Voltar para o </w:t>
      </w:r>
      <w:r w:rsidR="003E5274">
        <w:t>passo</w:t>
      </w:r>
      <w:r>
        <w:t xml:space="preserve"> 2</w:t>
      </w:r>
      <w:r w:rsidR="003E5274">
        <w:t xml:space="preserve"> do fluxo principal</w:t>
      </w:r>
      <w:r w:rsidR="00DD4C79">
        <w:t>.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D119C5" w:rsidRPr="00D119C5" w:rsidRDefault="00D119C5" w:rsidP="00D119C5">
      <w:pPr>
        <w:pStyle w:val="Ttulo2"/>
      </w:pPr>
      <w:r w:rsidRPr="00D119C5">
        <w:t>Cenário 2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Passo do Fluxo Principal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Fluxo Alternativo 1</w:t>
      </w:r>
    </w:p>
    <w:p w:rsidR="00285ED7" w:rsidRDefault="00285ED7">
      <w:pPr>
        <w:pStyle w:val="Ttulo1"/>
      </w:pPr>
      <w:r>
        <w:t>Pós-condições</w:t>
      </w:r>
    </w:p>
    <w:p w:rsidR="00285ED7" w:rsidRDefault="00411F22">
      <w:pPr>
        <w:pStyle w:val="Ttulo2"/>
      </w:pPr>
      <w:r>
        <w:t>Usuário Autentica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uso,</w:t>
      </w:r>
      <w:r w:rsidR="008B5890">
        <w:rPr>
          <w:sz w:val="20"/>
          <w:szCs w:val="20"/>
        </w:rPr>
        <w:t xml:space="preserve"> </w:t>
      </w:r>
      <w:r w:rsidR="00B6479E">
        <w:rPr>
          <w:sz w:val="20"/>
          <w:szCs w:val="20"/>
        </w:rPr>
        <w:t>poderão usuário terá informação da carência do estoque de sangue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lastRenderedPageBreak/>
        <w:t>Requisitos Adicionais</w:t>
      </w:r>
    </w:p>
    <w:p w:rsidR="00B9279E" w:rsidRPr="008B5890" w:rsidRDefault="005C43D0" w:rsidP="009A33E0">
      <w:pPr>
        <w:pStyle w:val="Corpodetexto"/>
      </w:pPr>
      <w:r>
        <w:rPr>
          <w:noProof/>
          <w:lang w:eastAsia="pt-BR"/>
        </w:rPr>
        <w:drawing>
          <wp:inline distT="0" distB="0" distL="0" distR="0">
            <wp:extent cx="3219450" cy="5219700"/>
            <wp:effectExtent l="19050" t="0" r="0" b="0"/>
            <wp:docPr id="4" name="Imagem 4" descr="C:\Users\Waltson\Pictures\Carênc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tson\Pictures\Carência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279E" w:rsidRPr="008B5890" w:rsidSect="004E7CF4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EDF" w:rsidRDefault="00B06EDF">
      <w:r>
        <w:separator/>
      </w:r>
    </w:p>
  </w:endnote>
  <w:endnote w:type="continuationSeparator" w:id="1">
    <w:p w:rsidR="00B06EDF" w:rsidRDefault="00B06E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C4471B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C4471B">
            <w:rPr>
              <w:rStyle w:val="Nmerodepgina"/>
              <w:sz w:val="20"/>
            </w:rPr>
            <w:fldChar w:fldCharType="separate"/>
          </w:r>
          <w:r w:rsidR="005C43D0">
            <w:rPr>
              <w:rStyle w:val="Nmerodepgina"/>
              <w:noProof/>
              <w:sz w:val="20"/>
            </w:rPr>
            <w:t>2</w:t>
          </w:r>
          <w:r w:rsidR="00C4471B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C4471B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C4471B">
            <w:rPr>
              <w:rStyle w:val="Nmerodepgina"/>
              <w:sz w:val="20"/>
              <w:szCs w:val="20"/>
            </w:rPr>
            <w:fldChar w:fldCharType="separate"/>
          </w:r>
          <w:r w:rsidR="005C43D0">
            <w:rPr>
              <w:rStyle w:val="Nmerodepgina"/>
              <w:noProof/>
              <w:sz w:val="20"/>
              <w:szCs w:val="20"/>
            </w:rPr>
            <w:t>2</w:t>
          </w:r>
          <w:r w:rsidR="00C4471B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EDF" w:rsidRDefault="00B06EDF">
      <w:r>
        <w:separator/>
      </w:r>
    </w:p>
  </w:footnote>
  <w:footnote w:type="continuationSeparator" w:id="1">
    <w:p w:rsidR="00B06EDF" w:rsidRDefault="00B06ED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r>
            <w:rPr>
              <w:sz w:val="20"/>
            </w:rPr>
            <w:t>DoadorPE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8110F8">
            <w:rPr>
              <w:sz w:val="20"/>
            </w:rPr>
            <w:t>Exibir Carência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C5A34"/>
    <w:rsid w:val="00141F15"/>
    <w:rsid w:val="00157BEC"/>
    <w:rsid w:val="002333F5"/>
    <w:rsid w:val="00285ED7"/>
    <w:rsid w:val="002A71D1"/>
    <w:rsid w:val="003C6BB0"/>
    <w:rsid w:val="003E177B"/>
    <w:rsid w:val="003E5274"/>
    <w:rsid w:val="00411F22"/>
    <w:rsid w:val="004E7CF4"/>
    <w:rsid w:val="00516559"/>
    <w:rsid w:val="00536886"/>
    <w:rsid w:val="005C3D44"/>
    <w:rsid w:val="005C43D0"/>
    <w:rsid w:val="00630A3D"/>
    <w:rsid w:val="00644146"/>
    <w:rsid w:val="00727A1F"/>
    <w:rsid w:val="007600B6"/>
    <w:rsid w:val="00765BA4"/>
    <w:rsid w:val="007F3A65"/>
    <w:rsid w:val="008110F8"/>
    <w:rsid w:val="008160F9"/>
    <w:rsid w:val="00847948"/>
    <w:rsid w:val="008A1D6C"/>
    <w:rsid w:val="008B5890"/>
    <w:rsid w:val="00963E52"/>
    <w:rsid w:val="009A1EDC"/>
    <w:rsid w:val="009A33E0"/>
    <w:rsid w:val="00AD2803"/>
    <w:rsid w:val="00B06EDF"/>
    <w:rsid w:val="00B41F4F"/>
    <w:rsid w:val="00B6479E"/>
    <w:rsid w:val="00B9279E"/>
    <w:rsid w:val="00C4471B"/>
    <w:rsid w:val="00C56D52"/>
    <w:rsid w:val="00C86C74"/>
    <w:rsid w:val="00CC46CB"/>
    <w:rsid w:val="00D119C5"/>
    <w:rsid w:val="00D36FBD"/>
    <w:rsid w:val="00D40455"/>
    <w:rsid w:val="00D50E7D"/>
    <w:rsid w:val="00DD4C79"/>
    <w:rsid w:val="00DF7E86"/>
    <w:rsid w:val="00E40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C43D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C43D0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C11E63-FEDA-4EE4-A9C1-312AB1354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56</TotalTime>
  <Pages>2</Pages>
  <Words>176</Words>
  <Characters>953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3</cp:revision>
  <cp:lastPrinted>2014-08-18T21:56:00Z</cp:lastPrinted>
  <dcterms:created xsi:type="dcterms:W3CDTF">2015-04-11T18:07:00Z</dcterms:created>
  <dcterms:modified xsi:type="dcterms:W3CDTF">2015-05-03T16:25:00Z</dcterms:modified>
</cp:coreProperties>
</file>