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7219" w:rsidRDefault="00344EB6">
      <w:pPr>
        <w:pStyle w:val="Ttulo"/>
      </w:pPr>
      <w:r>
        <w:t>DoadorPe</w:t>
      </w:r>
    </w:p>
    <w:p w:rsidR="00677219" w:rsidRPr="008A3368" w:rsidRDefault="00677219">
      <w:pPr>
        <w:pStyle w:val="Ttulo"/>
      </w:pPr>
      <w:r w:rsidRPr="008A3368">
        <w:t>Plano de Projeto</w:t>
      </w:r>
    </w:p>
    <w:p w:rsidR="00677219" w:rsidRPr="008A3368" w:rsidRDefault="00677219"/>
    <w:p w:rsidR="00677219" w:rsidRDefault="00677219">
      <w:pPr>
        <w:pStyle w:val="Ttulo1"/>
      </w:pPr>
      <w:bookmarkStart w:id="0" w:name="_Toc447095880"/>
      <w:bookmarkStart w:id="1" w:name="_Toc456598586"/>
      <w:bookmarkStart w:id="2" w:name="_Toc456600917"/>
      <w:r>
        <w:t>Introdução</w:t>
      </w:r>
    </w:p>
    <w:p w:rsidR="00344EB6" w:rsidRPr="00344EB6" w:rsidRDefault="00452391" w:rsidP="00344EB6">
      <w:pPr>
        <w:pStyle w:val="Corpodetexto"/>
      </w:pPr>
      <w:r>
        <w:t>Este documento tem o intuito de guia para o planejamento das atividades do desenvolvimento do Sistema DoadorPE.</w:t>
      </w:r>
    </w:p>
    <w:p w:rsidR="00677219" w:rsidRDefault="00677219">
      <w:pPr>
        <w:pStyle w:val="Ttulo1"/>
      </w:pPr>
      <w:bookmarkStart w:id="3" w:name="_Toc524312837"/>
      <w:bookmarkStart w:id="4" w:name="_Toc20734060"/>
      <w:r>
        <w:t>Organização do Projeto</w:t>
      </w:r>
      <w:bookmarkEnd w:id="3"/>
      <w:bookmarkEnd w:id="4"/>
    </w:p>
    <w:p w:rsidR="00677219" w:rsidRPr="006D5D5C" w:rsidRDefault="00677219" w:rsidP="006D5D5C">
      <w:pPr>
        <w:pStyle w:val="InfoBlue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78"/>
        <w:gridCol w:w="1703"/>
        <w:gridCol w:w="3145"/>
        <w:gridCol w:w="2850"/>
      </w:tblGrid>
      <w:tr w:rsidR="002272F6" w:rsidTr="00236BD4">
        <w:tc>
          <w:tcPr>
            <w:tcW w:w="980" w:type="pct"/>
            <w:shd w:val="clear" w:color="auto" w:fill="E6E6E6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da Equipe</w:t>
            </w:r>
          </w:p>
        </w:tc>
        <w:tc>
          <w:tcPr>
            <w:tcW w:w="889" w:type="pct"/>
            <w:shd w:val="clear" w:color="auto" w:fill="E6E6E6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A</w:t>
            </w:r>
          </w:p>
        </w:tc>
        <w:tc>
          <w:tcPr>
            <w:tcW w:w="1642" w:type="pct"/>
            <w:shd w:val="clear" w:color="auto" w:fill="E6E6E6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Papel B</w:t>
            </w:r>
          </w:p>
        </w:tc>
        <w:tc>
          <w:tcPr>
            <w:tcW w:w="1488" w:type="pct"/>
            <w:shd w:val="clear" w:color="auto" w:fill="E6E6E6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Contato</w:t>
            </w:r>
          </w:p>
        </w:tc>
      </w:tr>
      <w:tr w:rsidR="002272F6" w:rsidTr="00236BD4">
        <w:tc>
          <w:tcPr>
            <w:tcW w:w="980" w:type="pct"/>
            <w:vAlign w:val="center"/>
          </w:tcPr>
          <w:p w:rsidR="002272F6" w:rsidRDefault="00452391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Waltson Silva</w:t>
            </w:r>
          </w:p>
        </w:tc>
        <w:tc>
          <w:tcPr>
            <w:tcW w:w="889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Software</w:t>
            </w:r>
          </w:p>
        </w:tc>
        <w:tc>
          <w:tcPr>
            <w:tcW w:w="1642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Projetista</w:t>
            </w:r>
          </w:p>
        </w:tc>
        <w:tc>
          <w:tcPr>
            <w:tcW w:w="1488" w:type="pct"/>
            <w:vAlign w:val="center"/>
          </w:tcPr>
          <w:p w:rsidR="002272F6" w:rsidRDefault="0095564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hyperlink r:id="rId8" w:history="1">
              <w:r w:rsidR="00161578" w:rsidRPr="002C3BE5">
                <w:rPr>
                  <w:rStyle w:val="Hyperlink"/>
                  <w:sz w:val="20"/>
                  <w:szCs w:val="20"/>
                </w:rPr>
                <w:t>Waltson.silva@hotmail.com</w:t>
              </w:r>
            </w:hyperlink>
          </w:p>
        </w:tc>
      </w:tr>
      <w:tr w:rsidR="002272F6" w:rsidTr="00236BD4">
        <w:tc>
          <w:tcPr>
            <w:tcW w:w="980" w:type="pct"/>
            <w:vAlign w:val="center"/>
          </w:tcPr>
          <w:p w:rsidR="002272F6" w:rsidRDefault="00452391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Adriano Vasconcelos</w:t>
            </w:r>
          </w:p>
        </w:tc>
        <w:tc>
          <w:tcPr>
            <w:tcW w:w="889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Engenheiro de Testes</w:t>
            </w:r>
          </w:p>
        </w:tc>
        <w:tc>
          <w:tcPr>
            <w:tcW w:w="1642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Analista de Requisitos</w:t>
            </w:r>
          </w:p>
        </w:tc>
        <w:tc>
          <w:tcPr>
            <w:tcW w:w="1488" w:type="pct"/>
            <w:vAlign w:val="center"/>
          </w:tcPr>
          <w:p w:rsidR="002272F6" w:rsidRDefault="0095564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hyperlink r:id="rId9" w:history="1">
              <w:r w:rsidR="00161578" w:rsidRPr="002C3BE5">
                <w:rPr>
                  <w:rStyle w:val="Hyperlink"/>
                  <w:sz w:val="20"/>
                  <w:szCs w:val="20"/>
                </w:rPr>
                <w:t>dj_adrianodez@hotmail.com</w:t>
              </w:r>
            </w:hyperlink>
          </w:p>
        </w:tc>
      </w:tr>
      <w:tr w:rsidR="002272F6" w:rsidTr="00236BD4">
        <w:tc>
          <w:tcPr>
            <w:tcW w:w="980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Jarley Nóbrega</w:t>
            </w:r>
          </w:p>
        </w:tc>
        <w:tc>
          <w:tcPr>
            <w:tcW w:w="889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Stakeholder</w:t>
            </w:r>
          </w:p>
        </w:tc>
        <w:tc>
          <w:tcPr>
            <w:tcW w:w="1642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N/A</w:t>
            </w:r>
          </w:p>
        </w:tc>
        <w:tc>
          <w:tcPr>
            <w:tcW w:w="1488" w:type="pct"/>
            <w:vAlign w:val="center"/>
          </w:tcPr>
          <w:p w:rsidR="002272F6" w:rsidRDefault="002272F6" w:rsidP="00236BD4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</w:tbl>
    <w:p w:rsidR="00677219" w:rsidRDefault="00CB6DB9">
      <w:pPr>
        <w:pStyle w:val="Ttulo1"/>
        <w:spacing w:before="240"/>
      </w:pPr>
      <w:bookmarkStart w:id="5" w:name="_Toc524312847"/>
      <w:bookmarkStart w:id="6" w:name="_Toc20734070"/>
      <w:r>
        <w:t xml:space="preserve">Processo de Desenvolvimento </w:t>
      </w:r>
      <w:r w:rsidR="00677219">
        <w:t>e Métodos de Acompanhamento</w:t>
      </w:r>
    </w:p>
    <w:p w:rsidR="00CB6DB9" w:rsidRDefault="00CB6DB9" w:rsidP="0078669F">
      <w:pPr>
        <w:pStyle w:val="Corpodetexto"/>
        <w:ind w:left="0" w:firstLine="360"/>
        <w:jc w:val="both"/>
      </w:pPr>
      <w:r>
        <w:t xml:space="preserve">O ciclo de vida do projeto será baseado no OpenUP, cuja definição é atualmente de responsabilidade da equipe do Eclipse Foundation. A instância do processo para fins de acompanhamento está disponível na web através da URL </w:t>
      </w:r>
      <w:hyperlink r:id="rId10" w:history="1">
        <w:r w:rsidRPr="001972DB">
          <w:rPr>
            <w:rStyle w:val="Hyperlink"/>
          </w:rPr>
          <w:t>http://processo.jarley.com</w:t>
        </w:r>
      </w:hyperlink>
      <w:r>
        <w:t>.</w:t>
      </w:r>
    </w:p>
    <w:p w:rsidR="00CB6DB9" w:rsidRDefault="00CB6DB9" w:rsidP="0078669F">
      <w:pPr>
        <w:pStyle w:val="Corpodetexto"/>
        <w:ind w:left="0" w:firstLine="360"/>
        <w:jc w:val="both"/>
      </w:pPr>
      <w:r>
        <w:t>O OpenUP prevê o desenvolvimento em 4 fases distintas: Concepção, Elaboração, Construção e Transição, com as seguintes disciplinas</w:t>
      </w:r>
      <w:r w:rsidR="00C95609">
        <w:t xml:space="preserve"> e artefatos</w:t>
      </w:r>
      <w:r>
        <w:t>:</w:t>
      </w:r>
    </w:p>
    <w:p w:rsidR="00CB6DB9" w:rsidRDefault="00C95609" w:rsidP="0078669F">
      <w:pPr>
        <w:pStyle w:val="Corpodetexto"/>
        <w:numPr>
          <w:ilvl w:val="0"/>
          <w:numId w:val="12"/>
        </w:numPr>
        <w:jc w:val="both"/>
      </w:pPr>
      <w:r>
        <w:t>Planejamento: Plano de Projeto, da Lista de Itens de Trabalho e dos Planos de Iteração.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Requisitos: Documento de Visão e Especificação de Casos de Uso.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Design: Projeto da Arquitetura, Diagramas UML.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Código: Repositório local de código-fonte do projeto. Inclui scripts, arquivos de configuração, etc.</w:t>
      </w:r>
    </w:p>
    <w:p w:rsidR="00C95609" w:rsidRDefault="00C95609" w:rsidP="0078669F">
      <w:pPr>
        <w:pStyle w:val="Corpodetexto"/>
        <w:numPr>
          <w:ilvl w:val="0"/>
          <w:numId w:val="12"/>
        </w:numPr>
        <w:jc w:val="both"/>
      </w:pPr>
      <w:r>
        <w:t>Testes: Especificação de Casos de Testes e Planilha de Execução de Testes.</w:t>
      </w:r>
    </w:p>
    <w:p w:rsidR="00B25C2A" w:rsidRDefault="00B25C2A" w:rsidP="0078669F">
      <w:pPr>
        <w:pStyle w:val="Corpodetexto"/>
        <w:numPr>
          <w:ilvl w:val="0"/>
          <w:numId w:val="12"/>
        </w:numPr>
        <w:jc w:val="both"/>
      </w:pPr>
      <w:r>
        <w:t>Distribuição: Arquivos binários para distribuição e instalação do produto.</w:t>
      </w:r>
    </w:p>
    <w:p w:rsidR="00BC370D" w:rsidRDefault="00BC370D" w:rsidP="00BC370D">
      <w:pPr>
        <w:pStyle w:val="Corpodetexto"/>
        <w:ind w:left="1080"/>
        <w:jc w:val="both"/>
      </w:pPr>
    </w:p>
    <w:p w:rsidR="00BC370D" w:rsidRDefault="00BC370D" w:rsidP="00BC370D">
      <w:pPr>
        <w:pStyle w:val="Corpodetexto"/>
        <w:ind w:left="360"/>
        <w:jc w:val="both"/>
      </w:pPr>
      <w:r>
        <w:t xml:space="preserve">O acompanhamento das atividades será a cada dois dias com as atividades de desenvolvimento e semanalmente para atualizar o progresso do projeto. O artefato utilizado para o acompanhamento </w:t>
      </w:r>
      <w:r w:rsidR="00161578">
        <w:t>das atividades</w:t>
      </w:r>
      <w:r>
        <w:t xml:space="preserve"> é a Lista de itens de </w:t>
      </w:r>
      <w:r w:rsidR="00161578">
        <w:t xml:space="preserve">trabalho, </w:t>
      </w:r>
      <w:r>
        <w:t xml:space="preserve">o estado atual e as horas trabalhadas serão </w:t>
      </w:r>
      <w:r w:rsidR="00161578">
        <w:t>atualizados</w:t>
      </w:r>
      <w:r>
        <w:t xml:space="preserve"> pelo responsável.</w:t>
      </w:r>
    </w:p>
    <w:p w:rsidR="00452391" w:rsidRDefault="00452391" w:rsidP="00BC370D">
      <w:pPr>
        <w:pStyle w:val="Corpodetexto"/>
        <w:jc w:val="both"/>
      </w:pPr>
    </w:p>
    <w:p w:rsidR="00452391" w:rsidRDefault="00452391" w:rsidP="0078669F">
      <w:pPr>
        <w:pStyle w:val="Corpodetexto"/>
        <w:ind w:left="0" w:firstLine="360"/>
        <w:jc w:val="both"/>
      </w:pPr>
    </w:p>
    <w:p w:rsidR="00452391" w:rsidRDefault="00452391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BC370D" w:rsidRDefault="00BC370D" w:rsidP="00BC370D">
      <w:pPr>
        <w:pStyle w:val="Corpodetexto"/>
        <w:ind w:left="0"/>
        <w:jc w:val="both"/>
      </w:pPr>
    </w:p>
    <w:p w:rsidR="00452391" w:rsidRPr="00CB6DB9" w:rsidRDefault="00452391" w:rsidP="0078669F">
      <w:pPr>
        <w:pStyle w:val="Corpodetexto"/>
        <w:ind w:left="0" w:firstLine="360"/>
        <w:jc w:val="both"/>
      </w:pPr>
    </w:p>
    <w:p w:rsidR="00677219" w:rsidRDefault="00677219">
      <w:pPr>
        <w:pStyle w:val="Ttulo1"/>
      </w:pPr>
      <w:r>
        <w:lastRenderedPageBreak/>
        <w:t xml:space="preserve">Objetivos e Marcos do Projeto </w:t>
      </w:r>
      <w:bookmarkEnd w:id="5"/>
      <w:bookmarkEnd w:id="6"/>
    </w:p>
    <w:p w:rsidR="00677219" w:rsidRPr="00CA19BB" w:rsidRDefault="00677219">
      <w:pPr>
        <w:pStyle w:val="InfoBlue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"/>
        <w:gridCol w:w="984"/>
        <w:gridCol w:w="3938"/>
        <w:gridCol w:w="2045"/>
        <w:gridCol w:w="1480"/>
      </w:tblGrid>
      <w:tr w:rsidR="00677219" w:rsidTr="00236BD4">
        <w:tc>
          <w:tcPr>
            <w:tcW w:w="589" w:type="pct"/>
            <w:shd w:val="clear" w:color="auto" w:fill="E6E6E6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Fase</w:t>
            </w:r>
          </w:p>
        </w:tc>
        <w:tc>
          <w:tcPr>
            <w:tcW w:w="514" w:type="pct"/>
            <w:shd w:val="clear" w:color="auto" w:fill="E6E6E6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Iteração</w:t>
            </w:r>
          </w:p>
        </w:tc>
        <w:tc>
          <w:tcPr>
            <w:tcW w:w="2056" w:type="pct"/>
            <w:shd w:val="clear" w:color="auto" w:fill="E6E6E6"/>
            <w:vAlign w:val="center"/>
          </w:tcPr>
          <w:p w:rsidR="00236BD4" w:rsidRDefault="00677219" w:rsidP="00236BD4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  <w:b/>
                <w:bCs/>
              </w:rPr>
              <w:t>Objetivos Primários</w:t>
            </w:r>
          </w:p>
          <w:p w:rsidR="00677219" w:rsidRPr="00440673" w:rsidRDefault="00677219" w:rsidP="00236BD4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 w:rsidRPr="00440673">
              <w:rPr>
                <w:rFonts w:ascii="Arial" w:hAnsi="Arial" w:cs="Arial"/>
              </w:rPr>
              <w:t>(riscos e cenários de casos de uso)</w:t>
            </w:r>
          </w:p>
        </w:tc>
        <w:tc>
          <w:tcPr>
            <w:tcW w:w="1068" w:type="pct"/>
            <w:shd w:val="clear" w:color="auto" w:fill="E6E6E6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Início Programado ou Marco</w:t>
            </w:r>
          </w:p>
        </w:tc>
        <w:tc>
          <w:tcPr>
            <w:tcW w:w="773" w:type="pct"/>
            <w:shd w:val="clear" w:color="auto" w:fill="E6E6E6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Velocidade Alvo</w:t>
            </w:r>
          </w:p>
        </w:tc>
      </w:tr>
      <w:tr w:rsidR="00677219" w:rsidTr="00236BD4">
        <w:tc>
          <w:tcPr>
            <w:tcW w:w="589" w:type="pct"/>
            <w:vAlign w:val="center"/>
          </w:tcPr>
          <w:p w:rsidR="00677219" w:rsidRDefault="00CA19BB" w:rsidP="00236BD4">
            <w:pPr>
              <w:pStyle w:val="Corpodetexto"/>
              <w:spacing w:before="60"/>
              <w:ind w:left="0"/>
              <w:jc w:val="center"/>
            </w:pPr>
            <w:r>
              <w:t>Concepção</w:t>
            </w:r>
          </w:p>
        </w:tc>
        <w:tc>
          <w:tcPr>
            <w:tcW w:w="514" w:type="pct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</w:pPr>
            <w:r>
              <w:t>I1</w:t>
            </w:r>
          </w:p>
        </w:tc>
        <w:tc>
          <w:tcPr>
            <w:tcW w:w="2056" w:type="pct"/>
            <w:vAlign w:val="center"/>
          </w:tcPr>
          <w:p w:rsidR="00677219" w:rsidRPr="00013575" w:rsidRDefault="00CA19BB" w:rsidP="00236BD4">
            <w:pPr>
              <w:pStyle w:val="Corpodetexto"/>
              <w:spacing w:before="60"/>
              <w:ind w:left="0"/>
            </w:pPr>
            <w:r w:rsidRPr="00013575">
              <w:t>Objetivo</w:t>
            </w:r>
            <w:r w:rsidR="00013575" w:rsidRPr="00013575">
              <w:t>: Fechar o escopo do projeto</w:t>
            </w:r>
          </w:p>
          <w:p w:rsidR="00452391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Mapear Competências</w:t>
            </w:r>
          </w:p>
          <w:p w:rsidR="00452391" w:rsidRPr="009648E0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Configurar o Ambiente de desenvolvimento e de controle de versão.</w:t>
            </w:r>
          </w:p>
          <w:p w:rsidR="00452391" w:rsidRPr="009648E0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r w:rsidRPr="009648E0">
              <w:t>Descrever a visão, os</w:t>
            </w:r>
            <w:r w:rsidR="0024427F">
              <w:t xml:space="preserve"> </w:t>
            </w:r>
            <w:r w:rsidRPr="009648E0">
              <w:t>riscos e o planejamento do projeto.</w:t>
            </w:r>
          </w:p>
          <w:p w:rsidR="00452391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 Plano de Iteração.</w:t>
            </w:r>
          </w:p>
          <w:p w:rsidR="00452391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</w:t>
            </w:r>
            <w:r w:rsidR="0024427F">
              <w:t xml:space="preserve"> </w:t>
            </w:r>
            <w:r>
              <w:t>os</w:t>
            </w:r>
            <w:r w:rsidR="0024427F">
              <w:t xml:space="preserve"> </w:t>
            </w:r>
            <w:r>
              <w:t>requisitos</w:t>
            </w:r>
            <w:r w:rsidR="0024427F">
              <w:t xml:space="preserve"> </w:t>
            </w:r>
            <w:r>
              <w:t>iniciais.</w:t>
            </w:r>
          </w:p>
          <w:p w:rsidR="00452391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r>
              <w:t>Definira</w:t>
            </w:r>
            <w:r w:rsidR="0024427F">
              <w:t xml:space="preserve"> </w:t>
            </w:r>
            <w:r>
              <w:t>arquitetura</w:t>
            </w:r>
            <w:r w:rsidR="0024427F">
              <w:t xml:space="preserve"> </w:t>
            </w:r>
            <w:r>
              <w:t>preliminar.</w:t>
            </w:r>
          </w:p>
          <w:p w:rsidR="00013575" w:rsidRPr="00CA19BB" w:rsidRDefault="00452391" w:rsidP="00236BD4">
            <w:pPr>
              <w:pStyle w:val="Corpodetexto"/>
              <w:numPr>
                <w:ilvl w:val="0"/>
                <w:numId w:val="10"/>
              </w:numPr>
              <w:spacing w:before="60"/>
            </w:pPr>
            <w:proofErr w:type="gramStart"/>
            <w:r w:rsidRPr="009648E0">
              <w:t>Implementar</w:t>
            </w:r>
            <w:proofErr w:type="gramEnd"/>
            <w:r w:rsidRPr="009648E0">
              <w:t xml:space="preserve"> o protótipo das interfaces</w:t>
            </w:r>
          </w:p>
        </w:tc>
        <w:tc>
          <w:tcPr>
            <w:tcW w:w="1068" w:type="pct"/>
            <w:vAlign w:val="center"/>
          </w:tcPr>
          <w:p w:rsidR="00677219" w:rsidRDefault="00CA19BB" w:rsidP="00236BD4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452391" w:rsidP="00236BD4">
            <w:pPr>
              <w:pStyle w:val="Corpodetexto"/>
              <w:spacing w:before="60"/>
              <w:ind w:left="0"/>
              <w:jc w:val="center"/>
            </w:pPr>
            <w:r>
              <w:t>09/03/2015 a 27/04//2015</w:t>
            </w:r>
          </w:p>
        </w:tc>
        <w:tc>
          <w:tcPr>
            <w:tcW w:w="773" w:type="pct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677219" w:rsidTr="00236BD4">
        <w:tc>
          <w:tcPr>
            <w:tcW w:w="589" w:type="pct"/>
            <w:vAlign w:val="center"/>
          </w:tcPr>
          <w:p w:rsidR="00677219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Elaboração</w:t>
            </w:r>
          </w:p>
        </w:tc>
        <w:tc>
          <w:tcPr>
            <w:tcW w:w="514" w:type="pct"/>
            <w:vAlign w:val="center"/>
          </w:tcPr>
          <w:p w:rsidR="00677219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E1</w:t>
            </w:r>
          </w:p>
        </w:tc>
        <w:tc>
          <w:tcPr>
            <w:tcW w:w="2056" w:type="pct"/>
            <w:vAlign w:val="center"/>
          </w:tcPr>
          <w:p w:rsidR="005763FB" w:rsidRDefault="005763FB" w:rsidP="00236BD4">
            <w:pPr>
              <w:pStyle w:val="PargrafodaLista"/>
            </w:pPr>
            <w:r>
              <w:t xml:space="preserve">Objetivo: Refinar os requisitos e </w:t>
            </w:r>
            <w:proofErr w:type="gramStart"/>
            <w:r>
              <w:t>Implementar</w:t>
            </w:r>
            <w:proofErr w:type="gramEnd"/>
            <w:r>
              <w:t>,</w:t>
            </w:r>
          </w:p>
          <w:p w:rsidR="005763FB" w:rsidRDefault="005763FB" w:rsidP="00236BD4">
            <w:pPr>
              <w:pStyle w:val="PargrafodaLista"/>
            </w:pPr>
            <w:r>
              <w:t xml:space="preserve">Alterar Plano de Interação, Lista de Itens, Plano de </w:t>
            </w:r>
            <w:r w:rsidR="0028636D">
              <w:t>Projeto.</w:t>
            </w:r>
          </w:p>
          <w:p w:rsidR="00452391" w:rsidRDefault="00452391" w:rsidP="00236BD4"/>
          <w:p w:rsidR="00452391" w:rsidRDefault="00452391" w:rsidP="00236BD4">
            <w:pPr>
              <w:pStyle w:val="PargrafodaLista"/>
              <w:numPr>
                <w:ilvl w:val="0"/>
                <w:numId w:val="13"/>
              </w:numPr>
            </w:pPr>
            <w:bookmarkStart w:id="7" w:name="_GoBack"/>
            <w:r>
              <w:t>Localizar possíveis locais de coletas</w:t>
            </w:r>
          </w:p>
          <w:p w:rsidR="00452391" w:rsidRDefault="00452391" w:rsidP="00236BD4">
            <w:pPr>
              <w:pStyle w:val="PargrafodaLista"/>
              <w:numPr>
                <w:ilvl w:val="0"/>
                <w:numId w:val="13"/>
              </w:numPr>
            </w:pPr>
            <w:r>
              <w:t>Compartilhar em redes sócias.</w:t>
            </w:r>
          </w:p>
          <w:p w:rsidR="00452391" w:rsidRDefault="00452391" w:rsidP="00236BD4">
            <w:pPr>
              <w:pStyle w:val="PargrafodaLista"/>
              <w:numPr>
                <w:ilvl w:val="0"/>
                <w:numId w:val="13"/>
              </w:numPr>
            </w:pPr>
            <w:r>
              <w:t>Exibir informações dos donatários</w:t>
            </w:r>
          </w:p>
          <w:p w:rsidR="00452391" w:rsidRDefault="00452391" w:rsidP="00236BD4">
            <w:pPr>
              <w:pStyle w:val="PargrafodaLista"/>
              <w:numPr>
                <w:ilvl w:val="0"/>
                <w:numId w:val="13"/>
              </w:numPr>
            </w:pPr>
            <w:r>
              <w:t>Reserva horário para doação</w:t>
            </w:r>
          </w:p>
          <w:p w:rsidR="005763FB" w:rsidRDefault="005763FB" w:rsidP="00236BD4">
            <w:pPr>
              <w:pStyle w:val="PargrafodaLista"/>
              <w:numPr>
                <w:ilvl w:val="0"/>
                <w:numId w:val="13"/>
              </w:numPr>
            </w:pPr>
            <w:r>
              <w:t>Alterar Plano projeto</w:t>
            </w:r>
          </w:p>
          <w:p w:rsidR="005763FB" w:rsidRDefault="005763FB" w:rsidP="00236BD4">
            <w:pPr>
              <w:pStyle w:val="PargrafodaLista"/>
              <w:numPr>
                <w:ilvl w:val="0"/>
                <w:numId w:val="13"/>
              </w:numPr>
            </w:pPr>
            <w:r>
              <w:t>Criar Plano de Interação</w:t>
            </w:r>
          </w:p>
          <w:p w:rsidR="005763FB" w:rsidRDefault="005763FB" w:rsidP="00236BD4">
            <w:pPr>
              <w:pStyle w:val="PargrafodaLista"/>
              <w:numPr>
                <w:ilvl w:val="0"/>
                <w:numId w:val="13"/>
              </w:numPr>
            </w:pPr>
            <w:r>
              <w:t>Lista de Itens</w:t>
            </w:r>
          </w:p>
          <w:p w:rsidR="00482ABE" w:rsidRDefault="00482ABE" w:rsidP="00236BD4">
            <w:pPr>
              <w:pStyle w:val="PargrafodaLista"/>
              <w:numPr>
                <w:ilvl w:val="0"/>
                <w:numId w:val="13"/>
              </w:numPr>
            </w:pPr>
            <w:r>
              <w:t>Plano da interação</w:t>
            </w:r>
            <w:bookmarkEnd w:id="7"/>
          </w:p>
        </w:tc>
        <w:tc>
          <w:tcPr>
            <w:tcW w:w="1068" w:type="pct"/>
            <w:vAlign w:val="center"/>
          </w:tcPr>
          <w:p w:rsidR="00F459AD" w:rsidRDefault="00F459AD" w:rsidP="00236BD4">
            <w:pPr>
              <w:pStyle w:val="Corpodetexto"/>
              <w:spacing w:before="60"/>
              <w:ind w:left="0"/>
              <w:jc w:val="center"/>
            </w:pPr>
            <w:r>
              <w:t>Período</w:t>
            </w:r>
          </w:p>
          <w:p w:rsidR="00CA19BB" w:rsidRDefault="00452391" w:rsidP="00236BD4">
            <w:pPr>
              <w:pStyle w:val="Corpodetexto"/>
              <w:spacing w:before="60"/>
              <w:ind w:left="0"/>
              <w:jc w:val="center"/>
            </w:pPr>
            <w:r>
              <w:t>04/05/2015</w:t>
            </w:r>
            <w:proofErr w:type="gramStart"/>
            <w:r>
              <w:t xml:space="preserve">  </w:t>
            </w:r>
            <w:proofErr w:type="gramEnd"/>
            <w:r>
              <w:t>a 15/06/2015</w:t>
            </w:r>
          </w:p>
        </w:tc>
        <w:tc>
          <w:tcPr>
            <w:tcW w:w="773" w:type="pct"/>
            <w:vAlign w:val="center"/>
          </w:tcPr>
          <w:p w:rsidR="00677219" w:rsidRDefault="00677219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E2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E3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Construção</w:t>
            </w: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C1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C2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C3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Transição</w:t>
            </w: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T1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tr w:rsidR="00C60DEC" w:rsidTr="00236BD4">
        <w:tc>
          <w:tcPr>
            <w:tcW w:w="589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514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  <w:r>
              <w:t>T2</w:t>
            </w:r>
          </w:p>
        </w:tc>
        <w:tc>
          <w:tcPr>
            <w:tcW w:w="2056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</w:pPr>
          </w:p>
        </w:tc>
        <w:tc>
          <w:tcPr>
            <w:tcW w:w="1068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  <w:tc>
          <w:tcPr>
            <w:tcW w:w="773" w:type="pct"/>
            <w:vAlign w:val="center"/>
          </w:tcPr>
          <w:p w:rsidR="00C60DEC" w:rsidRDefault="00C60DEC" w:rsidP="00236BD4">
            <w:pPr>
              <w:pStyle w:val="Corpodetexto"/>
              <w:spacing w:before="60"/>
              <w:ind w:left="0"/>
              <w:jc w:val="center"/>
            </w:pPr>
          </w:p>
        </w:tc>
      </w:tr>
      <w:bookmarkEnd w:id="0"/>
      <w:bookmarkEnd w:id="1"/>
      <w:bookmarkEnd w:id="2"/>
    </w:tbl>
    <w:p w:rsidR="00677219" w:rsidRDefault="00677219"/>
    <w:p w:rsidR="00677219" w:rsidRDefault="00677219"/>
    <w:p w:rsidR="00677219" w:rsidRDefault="00677219">
      <w:pPr>
        <w:pStyle w:val="Ttulo1"/>
      </w:pPr>
      <w:r>
        <w:t>Deployment e Distribuição</w:t>
      </w:r>
    </w:p>
    <w:p w:rsidR="0006164D" w:rsidRPr="0006164D" w:rsidRDefault="0006164D" w:rsidP="0006164D">
      <w:pPr>
        <w:ind w:left="360"/>
      </w:pPr>
      <w:r>
        <w:t xml:space="preserve">A distribuição do DoadorPe ocorrerá através da disponibilização de executáveis em servidores de aplicação assim que novas versões estiver disponíveis. </w:t>
      </w:r>
      <w:r w:rsidR="00161578">
        <w:t>(Play Store)</w:t>
      </w:r>
    </w:p>
    <w:p w:rsidR="00677219" w:rsidRDefault="00677219">
      <w:pPr>
        <w:pStyle w:val="Ttulo1"/>
      </w:pPr>
      <w:r>
        <w:lastRenderedPageBreak/>
        <w:t>Lições Aprendidas</w:t>
      </w:r>
    </w:p>
    <w:p w:rsidR="00677219" w:rsidRPr="003E71EC" w:rsidRDefault="003E71EC">
      <w:pPr>
        <w:pStyle w:val="InfoBlue"/>
        <w:rPr>
          <w:color w:val="000000" w:themeColor="text1"/>
        </w:rPr>
      </w:pPr>
      <w:r w:rsidRPr="003E71EC">
        <w:rPr>
          <w:color w:val="000000" w:themeColor="text1"/>
        </w:rPr>
        <w:t>N/D</w:t>
      </w:r>
    </w:p>
    <w:p w:rsidR="008A3368" w:rsidRPr="003D61CB" w:rsidRDefault="008A3368"/>
    <w:sectPr w:rsidR="008A3368" w:rsidRPr="003D61CB" w:rsidSect="00F7320D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2D0" w:rsidRDefault="001F52D0">
      <w:r>
        <w:separator/>
      </w:r>
    </w:p>
  </w:endnote>
  <w:endnote w:type="continuationSeparator" w:id="0">
    <w:p w:rsidR="001F52D0" w:rsidRDefault="001F52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</w:t>
          </w:r>
          <w:r w:rsidR="00955646">
            <w:fldChar w:fldCharType="begin"/>
          </w:r>
          <w:r>
            <w:instrText xml:space="preserve"> DATE \@ "yyyy" </w:instrText>
          </w:r>
          <w:r w:rsidR="00955646">
            <w:fldChar w:fldCharType="separate"/>
          </w:r>
          <w:r w:rsidR="00236BD4">
            <w:rPr>
              <w:noProof/>
            </w:rPr>
            <w:t>2015</w:t>
          </w:r>
          <w:r w:rsidR="00955646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</w:pPr>
          <w:r>
            <w:t xml:space="preserve">Página </w:t>
          </w:r>
          <w:r w:rsidR="00955646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955646">
            <w:rPr>
              <w:rStyle w:val="Nmerodepgina"/>
            </w:rPr>
            <w:fldChar w:fldCharType="separate"/>
          </w:r>
          <w:r w:rsidR="00236BD4">
            <w:rPr>
              <w:rStyle w:val="Nmerodepgina"/>
              <w:noProof/>
            </w:rPr>
            <w:t>3</w:t>
          </w:r>
          <w:r w:rsidR="00955646">
            <w:rPr>
              <w:rStyle w:val="Nmerodepgina"/>
            </w:rPr>
            <w:fldChar w:fldCharType="end"/>
          </w:r>
          <w:r w:rsidR="00A75F3C">
            <w:rPr>
              <w:rStyle w:val="Nmerodepgina"/>
            </w:rPr>
            <w:t>de</w:t>
          </w:r>
          <w:fldSimple w:instr=" NUMPAGES  \* MERGEFORMAT ">
            <w:r w:rsidR="00236BD4" w:rsidRPr="00236BD4">
              <w:rPr>
                <w:rStyle w:val="Nmerodepgina"/>
                <w:noProof/>
                <w:lang w:val="en-US"/>
              </w:rPr>
              <w:t>3</w:t>
            </w:r>
          </w:fldSimple>
        </w:p>
      </w:tc>
    </w:tr>
  </w:tbl>
  <w:p w:rsidR="00677219" w:rsidRDefault="006772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2D0" w:rsidRDefault="001F52D0">
      <w:r>
        <w:separator/>
      </w:r>
    </w:p>
  </w:footnote>
  <w:footnote w:type="continuationSeparator" w:id="0">
    <w:p w:rsidR="001F52D0" w:rsidRDefault="001F52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06164D" w:rsidP="008A3368">
          <w:proofErr w:type="gramStart"/>
          <w:r>
            <w:t>DoadorPe</w:t>
          </w:r>
          <w:proofErr w:type="gramEnd"/>
        </w:p>
      </w:tc>
      <w:tc>
        <w:tcPr>
          <w:tcW w:w="3179" w:type="dxa"/>
        </w:tcPr>
        <w:p w:rsidR="00677219" w:rsidRDefault="00440673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677219">
      <w:tc>
        <w:tcPr>
          <w:tcW w:w="6379" w:type="dxa"/>
        </w:tcPr>
        <w:p w:rsidR="00677219" w:rsidRDefault="00677219">
          <w:r>
            <w:t>Plano de Projeto</w:t>
          </w:r>
        </w:p>
      </w:tc>
      <w:tc>
        <w:tcPr>
          <w:tcW w:w="3179" w:type="dxa"/>
        </w:tcPr>
        <w:p w:rsidR="00677219" w:rsidRDefault="00344EB6">
          <w:r>
            <w:t xml:space="preserve">  Data: 20/03/2015</w:t>
          </w:r>
        </w:p>
        <w:p w:rsidR="00344EB6" w:rsidRDefault="00344EB6"/>
      </w:tc>
    </w:tr>
  </w:tbl>
  <w:p w:rsidR="00677219" w:rsidRDefault="0067721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2"/>
  </w:num>
  <w:num w:numId="8">
    <w:abstractNumId w:val="8"/>
  </w:num>
  <w:num w:numId="9">
    <w:abstractNumId w:val="11"/>
  </w:num>
  <w:num w:numId="10">
    <w:abstractNumId w:val="2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CE5"/>
    <w:rsid w:val="00013575"/>
    <w:rsid w:val="00035F2E"/>
    <w:rsid w:val="0006164D"/>
    <w:rsid w:val="000E5BE9"/>
    <w:rsid w:val="000F4C9D"/>
    <w:rsid w:val="00161578"/>
    <w:rsid w:val="001B0431"/>
    <w:rsid w:val="001F52D0"/>
    <w:rsid w:val="002013C4"/>
    <w:rsid w:val="002272F6"/>
    <w:rsid w:val="00236BD4"/>
    <w:rsid w:val="0024427F"/>
    <w:rsid w:val="0028636D"/>
    <w:rsid w:val="00344EB6"/>
    <w:rsid w:val="003D61CB"/>
    <w:rsid w:val="003E71EC"/>
    <w:rsid w:val="00440673"/>
    <w:rsid w:val="00452391"/>
    <w:rsid w:val="00482ABE"/>
    <w:rsid w:val="00525A1C"/>
    <w:rsid w:val="005763FB"/>
    <w:rsid w:val="00583957"/>
    <w:rsid w:val="005A1889"/>
    <w:rsid w:val="005E0F66"/>
    <w:rsid w:val="00615BFC"/>
    <w:rsid w:val="00672DCB"/>
    <w:rsid w:val="00677219"/>
    <w:rsid w:val="006A104F"/>
    <w:rsid w:val="006D5D5C"/>
    <w:rsid w:val="0074287D"/>
    <w:rsid w:val="0078669F"/>
    <w:rsid w:val="007A7B21"/>
    <w:rsid w:val="00837CE5"/>
    <w:rsid w:val="008A3368"/>
    <w:rsid w:val="0095469B"/>
    <w:rsid w:val="00955646"/>
    <w:rsid w:val="009C003F"/>
    <w:rsid w:val="00A75F3C"/>
    <w:rsid w:val="00AA6EAF"/>
    <w:rsid w:val="00AD2E73"/>
    <w:rsid w:val="00AE1457"/>
    <w:rsid w:val="00B25C2A"/>
    <w:rsid w:val="00B33A17"/>
    <w:rsid w:val="00BC370D"/>
    <w:rsid w:val="00C044F5"/>
    <w:rsid w:val="00C17F64"/>
    <w:rsid w:val="00C60DEC"/>
    <w:rsid w:val="00C61ECF"/>
    <w:rsid w:val="00C95609"/>
    <w:rsid w:val="00CA19BB"/>
    <w:rsid w:val="00CB6DB9"/>
    <w:rsid w:val="00DB2B43"/>
    <w:rsid w:val="00DE1B01"/>
    <w:rsid w:val="00DF78A8"/>
    <w:rsid w:val="00E46CFB"/>
    <w:rsid w:val="00EB2E79"/>
    <w:rsid w:val="00EC143F"/>
    <w:rsid w:val="00EE284F"/>
    <w:rsid w:val="00F459AD"/>
    <w:rsid w:val="00F7320D"/>
    <w:rsid w:val="00FF09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320D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F7320D"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F7320D"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F7320D"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rsid w:val="00F7320D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F7320D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F7320D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F7320D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F7320D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F7320D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7320D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F7320D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F7320D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F7320D"/>
    <w:pPr>
      <w:ind w:left="900" w:hanging="900"/>
    </w:pPr>
  </w:style>
  <w:style w:type="paragraph" w:styleId="Sumrio1">
    <w:name w:val="toc 1"/>
    <w:basedOn w:val="Normal"/>
    <w:next w:val="Normal"/>
    <w:semiHidden/>
    <w:rsid w:val="00F7320D"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rsid w:val="00F7320D"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rsid w:val="00F7320D"/>
    <w:pPr>
      <w:ind w:left="400"/>
    </w:pPr>
    <w:rPr>
      <w:szCs w:val="24"/>
    </w:rPr>
  </w:style>
  <w:style w:type="paragraph" w:styleId="Cabealho">
    <w:name w:val="header"/>
    <w:basedOn w:val="Normal"/>
    <w:semiHidden/>
    <w:rsid w:val="00F7320D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F7320D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F7320D"/>
  </w:style>
  <w:style w:type="paragraph" w:customStyle="1" w:styleId="Tabletext">
    <w:name w:val="Tabletext"/>
    <w:basedOn w:val="Normal"/>
    <w:rsid w:val="00F7320D"/>
    <w:pPr>
      <w:keepLines/>
      <w:spacing w:after="120"/>
    </w:pPr>
  </w:style>
  <w:style w:type="paragraph" w:styleId="Corpodetexto">
    <w:name w:val="Body Text"/>
    <w:basedOn w:val="Normal"/>
    <w:semiHidden/>
    <w:rsid w:val="00F7320D"/>
    <w:pPr>
      <w:keepLines/>
      <w:spacing w:after="120"/>
      <w:ind w:left="720"/>
    </w:pPr>
  </w:style>
  <w:style w:type="paragraph" w:customStyle="1" w:styleId="Blockquote">
    <w:name w:val="Blockquote"/>
    <w:basedOn w:val="Normal"/>
    <w:rsid w:val="00F7320D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rsid w:val="00F7320D"/>
    <w:pPr>
      <w:ind w:left="720" w:hanging="432"/>
    </w:pPr>
  </w:style>
  <w:style w:type="paragraph" w:customStyle="1" w:styleId="Bullet2">
    <w:name w:val="Bullet2"/>
    <w:basedOn w:val="Normal"/>
    <w:rsid w:val="00F7320D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F7320D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F7320D"/>
    <w:rPr>
      <w:sz w:val="20"/>
      <w:vertAlign w:val="superscript"/>
    </w:rPr>
  </w:style>
  <w:style w:type="paragraph" w:styleId="Textodenotaderodap">
    <w:name w:val="footnote text"/>
    <w:basedOn w:val="Normal"/>
    <w:semiHidden/>
    <w:rsid w:val="00F7320D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7320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7320D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F7320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F7320D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F7320D"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rsid w:val="00F7320D"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rsid w:val="00F7320D"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rsid w:val="00F7320D"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rsid w:val="00F7320D"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rsid w:val="00F7320D"/>
    <w:pPr>
      <w:ind w:left="1600"/>
    </w:pPr>
    <w:rPr>
      <w:szCs w:val="24"/>
    </w:rPr>
  </w:style>
  <w:style w:type="paragraph" w:styleId="Corpodetexto2">
    <w:name w:val="Body Text 2"/>
    <w:basedOn w:val="Normal"/>
    <w:semiHidden/>
    <w:rsid w:val="00F7320D"/>
    <w:rPr>
      <w:i/>
      <w:color w:val="0000FF"/>
    </w:rPr>
  </w:style>
  <w:style w:type="paragraph" w:styleId="Recuodecorpodetexto">
    <w:name w:val="Body Text Indent"/>
    <w:basedOn w:val="Normal"/>
    <w:semiHidden/>
    <w:rsid w:val="00F7320D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7320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F7320D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F7320D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sid w:val="00F7320D"/>
    <w:rPr>
      <w:color w:val="0000FF"/>
      <w:u w:val="single"/>
    </w:rPr>
  </w:style>
  <w:style w:type="paragraph" w:styleId="NormalWeb">
    <w:name w:val="Normal (Web)"/>
    <w:basedOn w:val="Normal"/>
    <w:semiHidden/>
    <w:rsid w:val="00F7320D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sid w:val="00F7320D"/>
    <w:rPr>
      <w:b/>
      <w:bCs/>
    </w:rPr>
  </w:style>
  <w:style w:type="paragraph" w:customStyle="1" w:styleId="infoblue0">
    <w:name w:val="infoblue"/>
    <w:basedOn w:val="Normal"/>
    <w:rsid w:val="00F7320D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sid w:val="00F7320D"/>
    <w:rPr>
      <w:color w:val="800080"/>
      <w:u w:val="single"/>
    </w:rPr>
  </w:style>
  <w:style w:type="character" w:styleId="Refdecomentrio">
    <w:name w:val="annotation reference"/>
    <w:semiHidden/>
    <w:rsid w:val="00F7320D"/>
    <w:rPr>
      <w:sz w:val="16"/>
      <w:szCs w:val="16"/>
    </w:rPr>
  </w:style>
  <w:style w:type="paragraph" w:styleId="Textodecomentrio">
    <w:name w:val="annotation text"/>
    <w:basedOn w:val="Normal"/>
    <w:semiHidden/>
    <w:rsid w:val="00F7320D"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sid w:val="00F7320D"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  <w:rsid w:val="00F7320D"/>
  </w:style>
  <w:style w:type="character" w:customStyle="1" w:styleId="spelle">
    <w:name w:val="spelle"/>
    <w:basedOn w:val="Fontepargpadro"/>
    <w:rsid w:val="00F7320D"/>
  </w:style>
  <w:style w:type="paragraph" w:customStyle="1" w:styleId="CommentSubject">
    <w:name w:val="Comment Subject"/>
    <w:basedOn w:val="Textodecomentrio"/>
    <w:next w:val="Textodecomentrio"/>
    <w:semiHidden/>
    <w:rsid w:val="00F7320D"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F45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altson.silva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processo.jarley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j_adrianodez@hotmail.com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E008B9-76C1-4862-A194-947842248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52</TotalTime>
  <Pages>3</Pages>
  <Words>458</Words>
  <Characters>2474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2927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Jarley</dc:creator>
  <cp:lastModifiedBy>Ceça</cp:lastModifiedBy>
  <cp:revision>10</cp:revision>
  <cp:lastPrinted>2014-08-11T21:49:00Z</cp:lastPrinted>
  <dcterms:created xsi:type="dcterms:W3CDTF">2015-03-19T16:46:00Z</dcterms:created>
  <dcterms:modified xsi:type="dcterms:W3CDTF">2015-03-25T21:25:00Z</dcterms:modified>
</cp:coreProperties>
</file>